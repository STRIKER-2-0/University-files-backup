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80DE" wp14:editId="6DD7AA8D">
                <wp:simplePos x="0" y="0"/>
                <wp:positionH relativeFrom="column">
                  <wp:posOffset>296545</wp:posOffset>
                </wp:positionH>
                <wp:positionV relativeFrom="paragraph">
                  <wp:posOffset>260350</wp:posOffset>
                </wp:positionV>
                <wp:extent cx="5631180" cy="0"/>
                <wp:effectExtent l="0" t="1905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D4F82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20.5pt" to="46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" strokecolor="black [3213]" strokeweight="3pt">
                <v:stroke joinstyle="miter"/>
              </v:line>
            </w:pict>
          </mc:Fallback>
        </mc:AlternateContent>
      </w:r>
      <w:r w:rsidRPr="00EA644F">
        <w:rPr>
          <w:rFonts w:ascii="Times New Roman" w:hAnsi="Times New Roman" w:cs="Times New Roman"/>
          <w:b/>
          <w:sz w:val="28"/>
          <w:szCs w:val="28"/>
        </w:rPr>
        <w:t>М</w:t>
      </w:r>
      <w:r w:rsidR="00787822" w:rsidRPr="00EA644F">
        <w:rPr>
          <w:rFonts w:ascii="Times New Roman" w:hAnsi="Times New Roman" w:cs="Times New Roman"/>
          <w:b/>
          <w:sz w:val="28"/>
          <w:szCs w:val="28"/>
        </w:rPr>
        <w:t>ІНІСТЕРСТВО ОСВІТИ І НАУКИ УКРАЇНИ</w:t>
      </w:r>
    </w:p>
    <w:p w:rsidR="007E6172" w:rsidRPr="00EA644F" w:rsidRDefault="0078782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ХАРКІВСЬКИЙ НАЦІОНАЛЬНИЙ УНІВЕРСИТЕТ ІМ. В. Н. КАРАЗІНА</w:t>
      </w:r>
    </w:p>
    <w:p w:rsidR="007E6172" w:rsidRPr="00EA644F" w:rsidRDefault="00B53C1D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:rsidR="007E6172" w:rsidRPr="00EA644F" w:rsidRDefault="00B53C1D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КАФЕДРА БЕЗПЕКИ</w:t>
      </w:r>
      <w:r w:rsidRPr="00EA6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644F">
        <w:rPr>
          <w:rFonts w:ascii="Times New Roman" w:hAnsi="Times New Roman" w:cs="Times New Roman"/>
          <w:b/>
          <w:sz w:val="28"/>
          <w:szCs w:val="28"/>
        </w:rPr>
        <w:t>ІНФОРМАЦІЙНИХ СИСТЕМ І ТЕХНОЛОГІЙ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44F">
        <w:rPr>
          <w:rFonts w:ascii="Times New Roman" w:hAnsi="Times New Roman" w:cs="Times New Roman"/>
          <w:b/>
          <w:sz w:val="32"/>
          <w:szCs w:val="32"/>
        </w:rPr>
        <w:tab/>
      </w:r>
    </w:p>
    <w:p w:rsidR="007E6172" w:rsidRPr="00DD0DFE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</w:t>
      </w:r>
      <w:r w:rsidRPr="00EA644F">
        <w:rPr>
          <w:rFonts w:ascii="Times New Roman" w:hAnsi="Times New Roman" w:cs="Times New Roman"/>
          <w:b/>
          <w:sz w:val="32"/>
          <w:szCs w:val="32"/>
        </w:rPr>
        <w:t>торна робота №</w:t>
      </w:r>
      <w:r w:rsidR="0028532C" w:rsidRPr="00DD0DFE">
        <w:rPr>
          <w:rFonts w:ascii="Times New Roman" w:hAnsi="Times New Roman" w:cs="Times New Roman"/>
          <w:b/>
          <w:sz w:val="32"/>
          <w:szCs w:val="32"/>
          <w:lang w:val="ru-RU"/>
        </w:rPr>
        <w:t>10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A644F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102605" w:rsidRPr="00EA644F" w:rsidRDefault="00102605" w:rsidP="001026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172" w:rsidRDefault="007E6172" w:rsidP="007E6172">
      <w:pPr>
        <w:rPr>
          <w:rFonts w:ascii="Times New Roman" w:hAnsi="Times New Roman" w:cs="Times New Roman"/>
          <w:sz w:val="32"/>
          <w:szCs w:val="32"/>
        </w:rPr>
      </w:pPr>
    </w:p>
    <w:p w:rsidR="00A2364F" w:rsidRDefault="00A2364F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2605" w:rsidRDefault="00102605" w:rsidP="00102605">
      <w:pPr>
        <w:ind w:left="5387" w:firstLine="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Виконала:</w:t>
      </w:r>
    </w:p>
    <w:p w:rsidR="00102605" w:rsidRDefault="00787822" w:rsidP="00102605">
      <w:pPr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студентка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КС-23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787822" w:rsidRPr="00FC7FDA" w:rsidRDefault="00787822" w:rsidP="00102605">
      <w:pPr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Рузудженк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С.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ru-RU"/>
        </w:rPr>
        <w:t>Р</w:t>
      </w:r>
      <w:proofErr w:type="gramEnd"/>
    </w:p>
    <w:p w:rsidR="00102605" w:rsidRPr="004E0DCB" w:rsidRDefault="00102605" w:rsidP="00102605">
      <w:pPr>
        <w:ind w:left="567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ірив:</w:t>
      </w:r>
    </w:p>
    <w:p w:rsidR="00102605" w:rsidRDefault="00787822" w:rsidP="00102605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>оцент</w:t>
      </w:r>
    </w:p>
    <w:p w:rsidR="00102605" w:rsidRPr="004E0DCB" w:rsidRDefault="00102605" w:rsidP="00102605">
      <w:pPr>
        <w:spacing w:after="0" w:line="240" w:lineRule="auto"/>
        <w:ind w:left="6379" w:hanging="283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Нарєжній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О. П.</w:t>
      </w:r>
    </w:p>
    <w:p w:rsidR="007E6172" w:rsidRPr="00102605" w:rsidRDefault="007E6172" w:rsidP="007E61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Pr="00E516D3" w:rsidRDefault="007E6172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102605" w:rsidRDefault="007E6172" w:rsidP="007E617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Харків – </w:t>
      </w:r>
      <w:r w:rsidR="00102605">
        <w:rPr>
          <w:rFonts w:ascii="Times New Roman" w:hAnsi="Times New Roman" w:cs="Times New Roman"/>
          <w:sz w:val="32"/>
          <w:szCs w:val="32"/>
        </w:rPr>
        <w:t>201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:rsidR="00102605" w:rsidRDefault="0028532C" w:rsidP="00102605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Лабораторна робота №10</w:t>
      </w:r>
    </w:p>
    <w:p w:rsidR="00B53C1D" w:rsidRPr="00B53C1D" w:rsidRDefault="00B53C1D" w:rsidP="00B53C1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53C1D">
        <w:rPr>
          <w:rFonts w:ascii="Times New Roman" w:hAnsi="Times New Roman" w:cs="Times New Roman"/>
          <w:b/>
          <w:i/>
          <w:sz w:val="28"/>
          <w:szCs w:val="28"/>
        </w:rPr>
        <w:t>з навчальної дисципліни</w:t>
      </w:r>
    </w:p>
    <w:p w:rsidR="00787822" w:rsidRPr="00B53C1D" w:rsidRDefault="00B53C1D" w:rsidP="00B53C1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3C1D">
        <w:rPr>
          <w:rFonts w:ascii="Times New Roman" w:hAnsi="Times New Roman" w:cs="Times New Roman"/>
          <w:b/>
          <w:sz w:val="28"/>
          <w:szCs w:val="28"/>
        </w:rPr>
        <w:t>«Математичні методи та технології тестування та верифікації програмного забезпечення»</w:t>
      </w:r>
    </w:p>
    <w:p w:rsidR="00102605" w:rsidRPr="00787822" w:rsidRDefault="00787822" w:rsidP="00787822">
      <w:pPr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787822">
        <w:rPr>
          <w:rFonts w:ascii="Times New Roman" w:hAnsi="Times New Roman" w:cs="Times New Roman"/>
          <w:b/>
          <w:sz w:val="28"/>
          <w:szCs w:val="32"/>
          <w:lang w:val="ru-RU"/>
        </w:rPr>
        <w:t>Тема</w:t>
      </w:r>
      <w:proofErr w:type="gramStart"/>
      <w:r w:rsidRPr="00787822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  <w:r w:rsidR="00102605" w:rsidRPr="00787822">
        <w:rPr>
          <w:rFonts w:ascii="Times New Roman" w:hAnsi="Times New Roman" w:cs="Times New Roman"/>
          <w:sz w:val="28"/>
          <w:szCs w:val="32"/>
          <w:lang w:val="ru-RU"/>
        </w:rPr>
        <w:t>«</w:t>
      </w:r>
      <w:proofErr w:type="gramEnd"/>
      <w:r w:rsidR="0028532C" w:rsidRPr="00787822">
        <w:rPr>
          <w:rFonts w:ascii="Times New Roman" w:hAnsi="Times New Roman" w:cs="Times New Roman"/>
          <w:sz w:val="28"/>
          <w:szCs w:val="32"/>
        </w:rPr>
        <w:t xml:space="preserve">Тестування продуктивності, вивчення інструменту автоматизованого тестування </w:t>
      </w:r>
      <w:proofErr w:type="spellStart"/>
      <w:r w:rsidR="0028532C" w:rsidRPr="00787822">
        <w:rPr>
          <w:rFonts w:ascii="Times New Roman" w:hAnsi="Times New Roman" w:cs="Times New Roman"/>
          <w:sz w:val="28"/>
          <w:szCs w:val="32"/>
          <w:lang w:val="en-US"/>
        </w:rPr>
        <w:t>JMeter</w:t>
      </w:r>
      <w:proofErr w:type="spellEnd"/>
      <w:r w:rsidR="00102605" w:rsidRPr="00787822">
        <w:rPr>
          <w:rFonts w:ascii="Times New Roman" w:hAnsi="Times New Roman" w:cs="Times New Roman"/>
          <w:sz w:val="28"/>
          <w:szCs w:val="32"/>
          <w:lang w:val="ru-RU"/>
        </w:rPr>
        <w:t>»</w:t>
      </w:r>
      <w:r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:rsidR="00102605" w:rsidRDefault="00102605" w:rsidP="001026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Мета: </w:t>
      </w:r>
      <w:r w:rsidR="0028532C">
        <w:rPr>
          <w:rFonts w:ascii="Times New Roman" w:hAnsi="Times New Roman" w:cs="Times New Roman"/>
          <w:sz w:val="28"/>
          <w:szCs w:val="32"/>
        </w:rPr>
        <w:t xml:space="preserve">знайомство з видами тестування продуктивності програмного забезпечення; використання інструменту автоматизованого тестування </w:t>
      </w:r>
      <w:r w:rsidR="0028532C">
        <w:rPr>
          <w:rFonts w:ascii="Times New Roman" w:hAnsi="Times New Roman" w:cs="Times New Roman"/>
          <w:sz w:val="28"/>
          <w:szCs w:val="32"/>
          <w:lang w:val="en-US"/>
        </w:rPr>
        <w:t>Apache</w:t>
      </w:r>
      <w:r w:rsidR="0028532C" w:rsidRPr="0028532C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28532C">
        <w:rPr>
          <w:rFonts w:ascii="Times New Roman" w:hAnsi="Times New Roman" w:cs="Times New Roman"/>
          <w:sz w:val="28"/>
          <w:szCs w:val="32"/>
          <w:lang w:val="en-US"/>
        </w:rPr>
        <w:t>JMeter</w:t>
      </w:r>
      <w:proofErr w:type="spellEnd"/>
      <w:r w:rsidRPr="001159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102605" w:rsidRDefault="00102605" w:rsidP="0010260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Хід роботи</w:t>
      </w:r>
    </w:p>
    <w:p w:rsidR="0028532C" w:rsidRPr="001A05C7" w:rsidRDefault="0028532C" w:rsidP="002853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Установлюємо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JMeter</w:t>
      </w:r>
      <w:proofErr w:type="spellEnd"/>
      <w:r w:rsidRPr="0028532C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і починаємо з ним роботу</w:t>
      </w:r>
      <w:r w:rsidRPr="0028532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85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Тестування будемо проводити над сайтом </w:t>
      </w:r>
      <w:hyperlink r:id="rId8" w:history="1">
        <w:r w:rsidR="00EE2D99" w:rsidRPr="00EE2D99">
          <w:rPr>
            <w:rStyle w:val="a7"/>
            <w:rFonts w:ascii="Times New Roman" w:hAnsi="Times New Roman" w:cs="Times New Roman"/>
            <w:i/>
            <w:sz w:val="28"/>
            <w:szCs w:val="28"/>
            <w:u w:val="none"/>
          </w:rPr>
          <w:t>https://www.youtube.com/?gl=UA&amp;hl=ru</w:t>
        </w:r>
      </w:hyperlink>
      <w:r w:rsidR="00EE2D99" w:rsidRPr="00EE2D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E2D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5C7">
        <w:rPr>
          <w:rFonts w:ascii="Times New Roman" w:hAnsi="Times New Roman" w:cs="Times New Roman"/>
          <w:sz w:val="28"/>
          <w:szCs w:val="28"/>
        </w:rPr>
        <w:t xml:space="preserve">Виконуємо налаштування таким чином, аби головна сторінка сайту, що тестується, завантажувалася 10 користувачами по </w:t>
      </w:r>
      <w:r w:rsidR="001A05C7" w:rsidRPr="001A05C7">
        <w:rPr>
          <w:rFonts w:ascii="Times New Roman" w:hAnsi="Times New Roman" w:cs="Times New Roman"/>
          <w:sz w:val="28"/>
          <w:szCs w:val="28"/>
          <w:lang w:val="ru-RU"/>
        </w:rPr>
        <w:t xml:space="preserve">50 </w:t>
      </w:r>
      <w:r w:rsidR="001A05C7">
        <w:rPr>
          <w:rFonts w:ascii="Times New Roman" w:hAnsi="Times New Roman" w:cs="Times New Roman"/>
          <w:sz w:val="28"/>
          <w:szCs w:val="28"/>
        </w:rPr>
        <w:t xml:space="preserve">разів з часом нарощування в 1 секунду. </w:t>
      </w:r>
    </w:p>
    <w:p w:rsidR="001A05C7" w:rsidRDefault="00F97096" w:rsidP="0028532C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104308" wp14:editId="281E8BDC">
            <wp:extent cx="6119495" cy="842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96" w:rsidRPr="00F97096" w:rsidRDefault="00F97096" w:rsidP="0028532C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F97096" w:rsidRPr="001A05C7" w:rsidRDefault="00B53C1D" w:rsidP="0028532C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F9AFF19" wp14:editId="58394F1A">
            <wp:simplePos x="0" y="0"/>
            <wp:positionH relativeFrom="margin">
              <wp:posOffset>4443095</wp:posOffset>
            </wp:positionH>
            <wp:positionV relativeFrom="margin">
              <wp:posOffset>5314315</wp:posOffset>
            </wp:positionV>
            <wp:extent cx="1676400" cy="2762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5C7">
        <w:rPr>
          <w:rFonts w:ascii="Times New Roman" w:hAnsi="Times New Roman" w:cs="Times New Roman"/>
          <w:sz w:val="28"/>
          <w:szCs w:val="32"/>
        </w:rPr>
        <w:t xml:space="preserve">Результати такого тесту будуть наступними: </w:t>
      </w:r>
      <w:r w:rsidR="001A05C7" w:rsidRPr="001A05C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1A05C7">
        <w:rPr>
          <w:rFonts w:ascii="Times New Roman" w:hAnsi="Times New Roman" w:cs="Times New Roman"/>
          <w:sz w:val="28"/>
          <w:szCs w:val="32"/>
          <w:lang w:val="ru-RU"/>
        </w:rPr>
        <w:tab/>
      </w:r>
      <w:r w:rsidR="001A05C7">
        <w:rPr>
          <w:rFonts w:ascii="Times New Roman" w:hAnsi="Times New Roman" w:cs="Times New Roman"/>
          <w:sz w:val="28"/>
          <w:szCs w:val="32"/>
          <w:lang w:val="ru-RU"/>
        </w:rPr>
        <w:tab/>
      </w:r>
      <w:r w:rsidR="001A05C7">
        <w:rPr>
          <w:rFonts w:ascii="Times New Roman" w:hAnsi="Times New Roman" w:cs="Times New Roman"/>
          <w:sz w:val="28"/>
          <w:szCs w:val="32"/>
          <w:lang w:val="ru-RU"/>
        </w:rPr>
        <w:tab/>
      </w:r>
      <w:r w:rsidR="001A05C7">
        <w:rPr>
          <w:rFonts w:ascii="Times New Roman" w:hAnsi="Times New Roman" w:cs="Times New Roman"/>
          <w:sz w:val="28"/>
          <w:szCs w:val="32"/>
          <w:lang w:val="ru-RU"/>
        </w:rPr>
        <w:tab/>
      </w:r>
    </w:p>
    <w:p w:rsidR="001A05C7" w:rsidRPr="00175D6F" w:rsidRDefault="00B53C1D" w:rsidP="001A05C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3E02B538" wp14:editId="08EEE8EF">
            <wp:simplePos x="0" y="0"/>
            <wp:positionH relativeFrom="margin">
              <wp:posOffset>0</wp:posOffset>
            </wp:positionH>
            <wp:positionV relativeFrom="margin">
              <wp:posOffset>6272530</wp:posOffset>
            </wp:positionV>
            <wp:extent cx="6119495" cy="313245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5C7">
        <w:rPr>
          <w:rFonts w:ascii="Times New Roman" w:hAnsi="Times New Roman" w:cs="Times New Roman"/>
          <w:sz w:val="28"/>
          <w:szCs w:val="32"/>
        </w:rPr>
        <w:t xml:space="preserve">за допомогою слухача </w:t>
      </w:r>
      <w:r w:rsidR="00175D6F" w:rsidRPr="00175D6F">
        <w:rPr>
          <w:rFonts w:ascii="Times New Roman" w:hAnsi="Times New Roman" w:cs="Times New Roman"/>
          <w:i/>
          <w:sz w:val="28"/>
          <w:szCs w:val="32"/>
          <w:lang w:val="en-US"/>
        </w:rPr>
        <w:t>View Results Tree</w:t>
      </w:r>
      <w:r w:rsidR="00175D6F">
        <w:rPr>
          <w:rFonts w:ascii="Times New Roman" w:hAnsi="Times New Roman" w:cs="Times New Roman"/>
          <w:i/>
          <w:sz w:val="28"/>
          <w:szCs w:val="32"/>
          <w:lang w:val="en-US"/>
        </w:rPr>
        <w:t>:</w:t>
      </w:r>
    </w:p>
    <w:p w:rsidR="00175D6F" w:rsidRPr="00175D6F" w:rsidRDefault="00175D6F" w:rsidP="00175D6F">
      <w:pPr>
        <w:jc w:val="both"/>
        <w:rPr>
          <w:rFonts w:ascii="Times New Roman" w:hAnsi="Times New Roman" w:cs="Times New Roman"/>
          <w:sz w:val="28"/>
          <w:szCs w:val="32"/>
        </w:rPr>
      </w:pPr>
      <w:r w:rsidRPr="00175D6F">
        <w:rPr>
          <w:rFonts w:ascii="Times New Roman" w:hAnsi="Times New Roman" w:cs="Times New Roman"/>
          <w:sz w:val="28"/>
          <w:szCs w:val="32"/>
        </w:rPr>
        <w:lastRenderedPageBreak/>
        <w:t>Ми маємо змогу побачити наступну інформацію про сторінку:</w:t>
      </w:r>
    </w:p>
    <w:p w:rsidR="00175D6F" w:rsidRDefault="00175D6F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FFEA39" wp14:editId="386A34FA">
            <wp:extent cx="2182197" cy="258226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687" cy="26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6F" w:rsidRPr="00175D6F" w:rsidRDefault="00175D6F" w:rsidP="00175D6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>за допомогою слухача</w:t>
      </w:r>
      <w:r w:rsidRPr="00175D6F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Graph</w:t>
      </w:r>
      <w:r w:rsidRPr="00175D6F">
        <w:rPr>
          <w:rFonts w:ascii="Times New Roman" w:hAnsi="Times New Roman" w:cs="Times New Roman"/>
          <w:i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Results</w:t>
      </w:r>
      <w:r w:rsidRPr="00175D6F">
        <w:rPr>
          <w:rFonts w:ascii="Times New Roman" w:hAnsi="Times New Roman" w:cs="Times New Roman"/>
          <w:i/>
          <w:sz w:val="28"/>
          <w:szCs w:val="32"/>
          <w:lang w:val="ru-RU"/>
        </w:rPr>
        <w:t>:</w:t>
      </w:r>
    </w:p>
    <w:p w:rsidR="00175D6F" w:rsidRPr="00F97096" w:rsidRDefault="00F97096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2936B1" wp14:editId="6DF4D51F">
            <wp:extent cx="6119495" cy="3639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6F" w:rsidRDefault="00175D6F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175D6F" w:rsidRDefault="00175D6F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F97096" w:rsidRDefault="00F97096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F97096" w:rsidRDefault="00F97096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F97096" w:rsidRDefault="00F97096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F97096" w:rsidRPr="00F97096" w:rsidRDefault="00F97096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175D6F" w:rsidRPr="00175D6F" w:rsidRDefault="00175D6F" w:rsidP="00175D6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за допомогою слухача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Response Times Over Time:</w:t>
      </w:r>
    </w:p>
    <w:p w:rsidR="00175D6F" w:rsidRDefault="00175D6F" w:rsidP="00175D6F">
      <w:pPr>
        <w:jc w:val="both"/>
        <w:rPr>
          <w:noProof/>
          <w:lang w:val="ru-RU" w:eastAsia="ru-RU"/>
        </w:rPr>
      </w:pPr>
    </w:p>
    <w:p w:rsidR="00787822" w:rsidRDefault="00787822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0FEAEC" wp14:editId="0D56FA6A">
            <wp:extent cx="6119495" cy="29166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22" w:rsidRPr="00787822" w:rsidRDefault="00787822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175D6F" w:rsidRDefault="00175D6F" w:rsidP="00175D6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зменшенні кількості користувачів у 2 рази</w:t>
      </w:r>
      <w:r w:rsidRPr="00175D6F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к</w:t>
      </w:r>
      <w:r w:rsidR="00277ADC">
        <w:rPr>
          <w:rFonts w:ascii="Times New Roman" w:hAnsi="Times New Roman" w:cs="Times New Roman"/>
          <w:sz w:val="28"/>
          <w:szCs w:val="32"/>
          <w:lang w:val="ru-RU"/>
        </w:rPr>
        <w:t>ількості</w:t>
      </w:r>
      <w:proofErr w:type="spellEnd"/>
      <w:r w:rsidR="00277ADC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277ADC">
        <w:rPr>
          <w:rFonts w:ascii="Times New Roman" w:hAnsi="Times New Roman" w:cs="Times New Roman"/>
          <w:sz w:val="28"/>
          <w:szCs w:val="32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– у 5 разів, а також збільшення часу нарощування </w:t>
      </w:r>
      <w:r w:rsidR="00277ADC">
        <w:rPr>
          <w:rFonts w:ascii="Times New Roman" w:hAnsi="Times New Roman" w:cs="Times New Roman"/>
          <w:sz w:val="28"/>
          <w:szCs w:val="32"/>
        </w:rPr>
        <w:t xml:space="preserve"> в 2 рази, результат виглядатиме наступним чином:</w:t>
      </w:r>
    </w:p>
    <w:p w:rsidR="00277ADC" w:rsidRDefault="00277ADC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C4CC6" w:rsidRDefault="007C4CC6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C4CC6" w:rsidRDefault="00B53C1D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AB5FEAE" wp14:editId="52F81454">
            <wp:extent cx="6119495" cy="28427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C6" w:rsidRDefault="007C4CC6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C4CC6" w:rsidRDefault="007C4CC6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C4CC6" w:rsidRDefault="007C4CC6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Додаємо перевірку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Response Assertion. </w:t>
      </w:r>
      <w:r>
        <w:rPr>
          <w:rFonts w:ascii="Times New Roman" w:hAnsi="Times New Roman" w:cs="Times New Roman"/>
          <w:sz w:val="28"/>
          <w:szCs w:val="32"/>
        </w:rPr>
        <w:t xml:space="preserve">У ній ми очікуємо, що відгук з сайту буде позитивним (код 200). </w:t>
      </w:r>
    </w:p>
    <w:p w:rsidR="00413B2F" w:rsidRDefault="007C4CC6" w:rsidP="00175D6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C76F457" wp14:editId="6789B460">
            <wp:extent cx="6119495" cy="41344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7C4CC6" w:rsidRDefault="007C4CC6" w:rsidP="00175D6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Результати перевірки:</w:t>
      </w:r>
    </w:p>
    <w:p w:rsidR="00A87173" w:rsidRPr="008E5AEB" w:rsidRDefault="007C4CC6" w:rsidP="00175D6F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>а) у разі успіху</w:t>
      </w:r>
      <w:r w:rsidR="008E5AEB" w:rsidRPr="008E5AEB">
        <w:rPr>
          <w:rFonts w:ascii="Times New Roman" w:hAnsi="Times New Roman" w:cs="Times New Roman"/>
          <w:sz w:val="28"/>
          <w:szCs w:val="32"/>
          <w:lang w:val="ru-RU"/>
        </w:rPr>
        <w:t>:</w:t>
      </w:r>
      <w:r w:rsidR="00A87173">
        <w:rPr>
          <w:rFonts w:ascii="Times New Roman" w:hAnsi="Times New Roman" w:cs="Times New Roman"/>
          <w:sz w:val="28"/>
          <w:szCs w:val="32"/>
        </w:rPr>
        <w:t xml:space="preserve"> </w:t>
      </w:r>
      <w:r w:rsidR="00A87173">
        <w:rPr>
          <w:rFonts w:ascii="Times New Roman" w:hAnsi="Times New Roman" w:cs="Times New Roman"/>
          <w:sz w:val="28"/>
          <w:szCs w:val="32"/>
        </w:rPr>
        <w:tab/>
      </w:r>
      <w:r w:rsidR="00A87173">
        <w:rPr>
          <w:rFonts w:ascii="Times New Roman" w:hAnsi="Times New Roman" w:cs="Times New Roman"/>
          <w:sz w:val="28"/>
          <w:szCs w:val="32"/>
        </w:rPr>
        <w:tab/>
      </w:r>
      <w:r w:rsidR="00A87173">
        <w:rPr>
          <w:rFonts w:ascii="Times New Roman" w:hAnsi="Times New Roman" w:cs="Times New Roman"/>
          <w:sz w:val="28"/>
          <w:szCs w:val="32"/>
        </w:rPr>
        <w:tab/>
      </w:r>
      <w:r w:rsidR="00A87173">
        <w:rPr>
          <w:rFonts w:ascii="Times New Roman" w:hAnsi="Times New Roman" w:cs="Times New Roman"/>
          <w:sz w:val="28"/>
          <w:szCs w:val="32"/>
        </w:rPr>
        <w:tab/>
      </w:r>
      <w:r w:rsidR="00A87173">
        <w:rPr>
          <w:rFonts w:ascii="Times New Roman" w:hAnsi="Times New Roman" w:cs="Times New Roman"/>
          <w:sz w:val="28"/>
          <w:szCs w:val="32"/>
        </w:rPr>
        <w:tab/>
      </w:r>
      <w:r w:rsidR="00A87173">
        <w:rPr>
          <w:rFonts w:ascii="Times New Roman" w:hAnsi="Times New Roman" w:cs="Times New Roman"/>
          <w:sz w:val="28"/>
          <w:szCs w:val="32"/>
        </w:rPr>
        <w:tab/>
      </w:r>
      <w:r w:rsidR="00A87173"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A87173" w:rsidRPr="00A87173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 w:rsidR="00A87173">
        <w:rPr>
          <w:rFonts w:ascii="Times New Roman" w:hAnsi="Times New Roman" w:cs="Times New Roman"/>
          <w:sz w:val="28"/>
          <w:szCs w:val="32"/>
        </w:rPr>
        <w:t>у разі невдачі</w:t>
      </w:r>
      <w:r w:rsidR="008E5AEB" w:rsidRPr="008E5AEB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7C4CC6" w:rsidRPr="00DD0DFE" w:rsidRDefault="007C4CC6" w:rsidP="00175D6F">
      <w:pPr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242A2A0" wp14:editId="244A06C8">
            <wp:extent cx="1590312" cy="3664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93" cy="37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73" w:rsidRPr="00DD0DFE">
        <w:rPr>
          <w:noProof/>
          <w:lang w:val="ru-RU" w:eastAsia="ru-RU"/>
        </w:rPr>
        <w:t xml:space="preserve"> </w:t>
      </w:r>
      <w:r w:rsidR="00A87173" w:rsidRPr="00DD0DFE">
        <w:rPr>
          <w:noProof/>
          <w:lang w:val="ru-RU" w:eastAsia="ru-RU"/>
        </w:rPr>
        <w:tab/>
      </w:r>
      <w:r w:rsidR="00A87173" w:rsidRPr="00DD0DFE">
        <w:rPr>
          <w:noProof/>
          <w:lang w:val="ru-RU" w:eastAsia="ru-RU"/>
        </w:rPr>
        <w:tab/>
      </w:r>
      <w:r w:rsidR="00A87173" w:rsidRPr="00DD0DFE">
        <w:rPr>
          <w:noProof/>
          <w:lang w:val="ru-RU" w:eastAsia="ru-RU"/>
        </w:rPr>
        <w:tab/>
      </w:r>
      <w:r w:rsidR="00A87173" w:rsidRPr="00DD0DFE">
        <w:rPr>
          <w:noProof/>
          <w:lang w:val="ru-RU" w:eastAsia="ru-RU"/>
        </w:rPr>
        <w:tab/>
      </w:r>
      <w:r w:rsidR="00A87173" w:rsidRPr="00DD0DFE">
        <w:rPr>
          <w:noProof/>
          <w:lang w:val="ru-RU" w:eastAsia="ru-RU"/>
        </w:rPr>
        <w:tab/>
      </w:r>
      <w:r w:rsidR="00A87173">
        <w:rPr>
          <w:noProof/>
          <w:lang w:val="ru-RU" w:eastAsia="ru-RU"/>
        </w:rPr>
        <w:drawing>
          <wp:inline distT="0" distB="0" distL="0" distR="0" wp14:anchorId="2E3DB88C" wp14:editId="10DDACDA">
            <wp:extent cx="2033626" cy="3672666"/>
            <wp:effectExtent l="0" t="0" r="508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224" cy="37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61" w:rsidRPr="00DD0DFE" w:rsidRDefault="00A20861" w:rsidP="00175D6F">
      <w:pPr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Додаємо ще одну перевірку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Size</w:t>
      </w:r>
      <w:r w:rsidRPr="00A2086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Assertion</w:t>
      </w:r>
      <w:r w:rsidRPr="00A20861">
        <w:rPr>
          <w:rFonts w:ascii="Times New Roman" w:hAnsi="Times New Roman" w:cs="Times New Roman"/>
          <w:noProof/>
          <w:sz w:val="28"/>
          <w:lang w:val="ru-RU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У ній встановлюємо, що розмір сторінки не повинен перевищувати 1000 байтів. </w:t>
      </w:r>
    </w:p>
    <w:p w:rsidR="00A20861" w:rsidRDefault="00A20861" w:rsidP="00175D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0B7CDF0" wp14:editId="13A5A7A7">
            <wp:extent cx="2809036" cy="1462878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1169" cy="14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E1" w:rsidRDefault="00974CE1" w:rsidP="00175D6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Наступний результат пояснюється тим, що розмір сторінки, на яку ми робимо запит, перевищує заданий нами.</w:t>
      </w:r>
    </w:p>
    <w:p w:rsidR="00974CE1" w:rsidRPr="00974CE1" w:rsidRDefault="00974CE1" w:rsidP="00175D6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CF0BD10" wp14:editId="60ED469A">
            <wp:extent cx="6078931" cy="29596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501" cy="29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2C" w:rsidRDefault="0028532C" w:rsidP="0028532C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556363" w:rsidRDefault="00556363" w:rsidP="005563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Висновки</w:t>
      </w:r>
    </w:p>
    <w:p w:rsidR="00556363" w:rsidRDefault="00556363" w:rsidP="00556363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DD0DFE">
        <w:rPr>
          <w:rFonts w:ascii="Times New Roman" w:hAnsi="Times New Roman" w:cs="Times New Roman"/>
          <w:sz w:val="28"/>
        </w:rPr>
        <w:t>Отже, тестування продуктивності займається вивченням «показників швидкості» застосунку при різним за характером і кількістю навантаженням. Навантажувальне тестування (</w:t>
      </w:r>
      <w:r w:rsidR="00DD0DFE">
        <w:rPr>
          <w:rFonts w:ascii="Times New Roman" w:hAnsi="Times New Roman" w:cs="Times New Roman"/>
          <w:sz w:val="28"/>
          <w:lang w:val="en-US"/>
        </w:rPr>
        <w:t>load</w:t>
      </w:r>
      <w:r w:rsidR="00DD0DFE" w:rsidRPr="00DD0DFE">
        <w:rPr>
          <w:rFonts w:ascii="Times New Roman" w:hAnsi="Times New Roman" w:cs="Times New Roman"/>
          <w:sz w:val="28"/>
        </w:rPr>
        <w:t xml:space="preserve"> </w:t>
      </w:r>
      <w:r w:rsidR="00DD0DFE">
        <w:rPr>
          <w:rFonts w:ascii="Times New Roman" w:hAnsi="Times New Roman" w:cs="Times New Roman"/>
          <w:sz w:val="28"/>
          <w:lang w:val="en-US"/>
        </w:rPr>
        <w:t>testing</w:t>
      </w:r>
      <w:r w:rsidR="00DD0DFE">
        <w:rPr>
          <w:rFonts w:ascii="Times New Roman" w:hAnsi="Times New Roman" w:cs="Times New Roman"/>
          <w:sz w:val="28"/>
        </w:rPr>
        <w:t>)</w:t>
      </w:r>
      <w:r w:rsidR="00DD0DFE" w:rsidRPr="00DD0DFE">
        <w:rPr>
          <w:rFonts w:ascii="Times New Roman" w:hAnsi="Times New Roman" w:cs="Times New Roman"/>
          <w:sz w:val="28"/>
        </w:rPr>
        <w:t xml:space="preserve"> </w:t>
      </w:r>
      <w:r w:rsidR="00DD0DFE">
        <w:rPr>
          <w:rFonts w:ascii="Times New Roman" w:hAnsi="Times New Roman" w:cs="Times New Roman"/>
          <w:sz w:val="28"/>
        </w:rPr>
        <w:t xml:space="preserve">дає змогу </w:t>
      </w:r>
      <w:proofErr w:type="spellStart"/>
      <w:r w:rsidR="00DD0DFE">
        <w:rPr>
          <w:rFonts w:ascii="Times New Roman" w:hAnsi="Times New Roman" w:cs="Times New Roman"/>
          <w:sz w:val="28"/>
        </w:rPr>
        <w:t>тестувальнику</w:t>
      </w:r>
      <w:proofErr w:type="spellEnd"/>
      <w:r w:rsidR="00DD0DFE">
        <w:rPr>
          <w:rFonts w:ascii="Times New Roman" w:hAnsi="Times New Roman" w:cs="Times New Roman"/>
          <w:sz w:val="28"/>
        </w:rPr>
        <w:t xml:space="preserve"> перевірити здатність </w:t>
      </w:r>
      <w:proofErr w:type="spellStart"/>
      <w:r w:rsidR="00DD0DFE">
        <w:rPr>
          <w:rFonts w:ascii="Times New Roman" w:hAnsi="Times New Roman" w:cs="Times New Roman"/>
          <w:sz w:val="28"/>
        </w:rPr>
        <w:t>застосунка</w:t>
      </w:r>
      <w:proofErr w:type="spellEnd"/>
      <w:r w:rsidR="00DD0DFE">
        <w:rPr>
          <w:rFonts w:ascii="Times New Roman" w:hAnsi="Times New Roman" w:cs="Times New Roman"/>
          <w:sz w:val="28"/>
        </w:rPr>
        <w:t xml:space="preserve"> зберігати задані показники якості при навантаженні в допустимих межах і деякому перевищенні цих меж («запас міцності»). </w:t>
      </w:r>
    </w:p>
    <w:p w:rsidR="00B53C1D" w:rsidRPr="00B53C1D" w:rsidRDefault="00DD0DFE" w:rsidP="00556363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DD0DF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є інструментом автоматизованого тестування з тестовими даними. Його можна конфігурувати так, аби він симулював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D0DF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у кількість користувачів і потоків, які відвідують деякий веб-сервер чи застосунок. Створюючи симульоване навантаження на </w:t>
      </w:r>
      <w:proofErr w:type="spellStart"/>
      <w:r>
        <w:rPr>
          <w:rFonts w:ascii="Times New Roman" w:hAnsi="Times New Roman" w:cs="Times New Roman"/>
          <w:sz w:val="28"/>
        </w:rPr>
        <w:t>веб-застосунок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DD0DF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вимірює його продуктивність. Також ми можемо задати декілька повторів з циклами для того, щоб усереднити результат. </w:t>
      </w:r>
      <w:r w:rsidR="00F8291C">
        <w:rPr>
          <w:rFonts w:ascii="Times New Roman" w:hAnsi="Times New Roman" w:cs="Times New Roman"/>
          <w:sz w:val="28"/>
        </w:rPr>
        <w:t xml:space="preserve">Такий інструмент дає змогу користувачам побачити результати тестування в графічному та статичному виглядах. </w:t>
      </w:r>
      <w:bookmarkStart w:id="0" w:name="_GoBack"/>
      <w:bookmarkEnd w:id="0"/>
    </w:p>
    <w:sectPr w:rsidR="00B53C1D" w:rsidRPr="00B53C1D" w:rsidSect="001D0528">
      <w:head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EC2" w:rsidRDefault="00AC5EC2" w:rsidP="001D0528">
      <w:pPr>
        <w:spacing w:after="0" w:line="240" w:lineRule="auto"/>
      </w:pPr>
      <w:r>
        <w:separator/>
      </w:r>
    </w:p>
  </w:endnote>
  <w:endnote w:type="continuationSeparator" w:id="0">
    <w:p w:rsidR="00AC5EC2" w:rsidRDefault="00AC5EC2" w:rsidP="001D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EC2" w:rsidRDefault="00AC5EC2" w:rsidP="001D0528">
      <w:pPr>
        <w:spacing w:after="0" w:line="240" w:lineRule="auto"/>
      </w:pPr>
      <w:r>
        <w:separator/>
      </w:r>
    </w:p>
  </w:footnote>
  <w:footnote w:type="continuationSeparator" w:id="0">
    <w:p w:rsidR="00AC5EC2" w:rsidRDefault="00AC5EC2" w:rsidP="001D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382485746"/>
      <w:docPartObj>
        <w:docPartGallery w:val="Page Numbers (Top of Page)"/>
        <w:docPartUnique/>
      </w:docPartObj>
    </w:sdtPr>
    <w:sdtEndPr/>
    <w:sdtContent>
      <w:p w:rsidR="003D04C4" w:rsidRPr="00DA46BB" w:rsidRDefault="00B53C1D" w:rsidP="00B53C1D">
        <w:pPr>
          <w:pStyle w:val="a3"/>
          <w:tabs>
            <w:tab w:val="left" w:pos="435"/>
            <w:tab w:val="right" w:pos="9637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="003D04C4" w:rsidRPr="00DA46BB">
          <w:rPr>
            <w:rFonts w:ascii="Times New Roman" w:hAnsi="Times New Roman" w:cs="Times New Roman"/>
          </w:rPr>
          <w:fldChar w:fldCharType="begin"/>
        </w:r>
        <w:r w:rsidR="003D04C4" w:rsidRPr="00DA46BB">
          <w:rPr>
            <w:rFonts w:ascii="Times New Roman" w:hAnsi="Times New Roman" w:cs="Times New Roman"/>
          </w:rPr>
          <w:instrText>PAGE   \* MERGEFORMAT</w:instrText>
        </w:r>
        <w:r w:rsidR="003D04C4" w:rsidRPr="00DA46BB">
          <w:rPr>
            <w:rFonts w:ascii="Times New Roman" w:hAnsi="Times New Roman" w:cs="Times New Roman"/>
          </w:rPr>
          <w:fldChar w:fldCharType="separate"/>
        </w:r>
        <w:r w:rsidRPr="00B53C1D">
          <w:rPr>
            <w:rFonts w:ascii="Times New Roman" w:hAnsi="Times New Roman" w:cs="Times New Roman"/>
            <w:noProof/>
            <w:lang w:val="ru-RU"/>
          </w:rPr>
          <w:t>6</w:t>
        </w:r>
        <w:r w:rsidR="003D04C4" w:rsidRPr="00DA46BB">
          <w:rPr>
            <w:rFonts w:ascii="Times New Roman" w:hAnsi="Times New Roman" w:cs="Times New Roman"/>
          </w:rPr>
          <w:fldChar w:fldCharType="end"/>
        </w:r>
      </w:p>
    </w:sdtContent>
  </w:sdt>
  <w:p w:rsidR="003D04C4" w:rsidRPr="00DA46BB" w:rsidRDefault="003D04C4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CDF"/>
    <w:multiLevelType w:val="hybridMultilevel"/>
    <w:tmpl w:val="48E04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05"/>
    <w:rsid w:val="000302DE"/>
    <w:rsid w:val="000342D1"/>
    <w:rsid w:val="000E32C7"/>
    <w:rsid w:val="00102605"/>
    <w:rsid w:val="001278EF"/>
    <w:rsid w:val="00161241"/>
    <w:rsid w:val="0016523C"/>
    <w:rsid w:val="00175D6F"/>
    <w:rsid w:val="001A05C7"/>
    <w:rsid w:val="001B7FF9"/>
    <w:rsid w:val="001D0528"/>
    <w:rsid w:val="001E3B54"/>
    <w:rsid w:val="00222BF4"/>
    <w:rsid w:val="00241F8C"/>
    <w:rsid w:val="00260A89"/>
    <w:rsid w:val="00277ADC"/>
    <w:rsid w:val="0028532C"/>
    <w:rsid w:val="00302A47"/>
    <w:rsid w:val="003515F1"/>
    <w:rsid w:val="003B6C78"/>
    <w:rsid w:val="003D04C4"/>
    <w:rsid w:val="003E4E5A"/>
    <w:rsid w:val="00413B2F"/>
    <w:rsid w:val="0043731C"/>
    <w:rsid w:val="004649A3"/>
    <w:rsid w:val="00556363"/>
    <w:rsid w:val="005B4335"/>
    <w:rsid w:val="005C6889"/>
    <w:rsid w:val="00742D13"/>
    <w:rsid w:val="00787822"/>
    <w:rsid w:val="007C4CC6"/>
    <w:rsid w:val="007E6172"/>
    <w:rsid w:val="00814AD5"/>
    <w:rsid w:val="008C62F6"/>
    <w:rsid w:val="008E5AEB"/>
    <w:rsid w:val="00974CE1"/>
    <w:rsid w:val="00986E88"/>
    <w:rsid w:val="009C045B"/>
    <w:rsid w:val="00A20861"/>
    <w:rsid w:val="00A2364F"/>
    <w:rsid w:val="00A87173"/>
    <w:rsid w:val="00AC5EC2"/>
    <w:rsid w:val="00B37EBB"/>
    <w:rsid w:val="00B53C1D"/>
    <w:rsid w:val="00BA4DE0"/>
    <w:rsid w:val="00BE49A9"/>
    <w:rsid w:val="00C8591C"/>
    <w:rsid w:val="00CF0630"/>
    <w:rsid w:val="00D37DBE"/>
    <w:rsid w:val="00D97880"/>
    <w:rsid w:val="00DA46BB"/>
    <w:rsid w:val="00DB7ED0"/>
    <w:rsid w:val="00DD0DFE"/>
    <w:rsid w:val="00E16C79"/>
    <w:rsid w:val="00E739B2"/>
    <w:rsid w:val="00EE2D99"/>
    <w:rsid w:val="00F27785"/>
    <w:rsid w:val="00F75E94"/>
    <w:rsid w:val="00F8291C"/>
    <w:rsid w:val="00F90D03"/>
    <w:rsid w:val="00F94E93"/>
    <w:rsid w:val="00F97096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528"/>
    <w:rPr>
      <w:lang w:val="uk-UA"/>
    </w:rPr>
  </w:style>
  <w:style w:type="paragraph" w:styleId="a5">
    <w:name w:val="footer"/>
    <w:basedOn w:val="a"/>
    <w:link w:val="a6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528"/>
    <w:rPr>
      <w:lang w:val="uk-UA"/>
    </w:rPr>
  </w:style>
  <w:style w:type="character" w:styleId="a7">
    <w:name w:val="Hyperlink"/>
    <w:basedOn w:val="a0"/>
    <w:uiPriority w:val="99"/>
    <w:unhideWhenUsed/>
    <w:rsid w:val="001E3B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A05C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E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2D99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528"/>
    <w:rPr>
      <w:lang w:val="uk-UA"/>
    </w:rPr>
  </w:style>
  <w:style w:type="paragraph" w:styleId="a5">
    <w:name w:val="footer"/>
    <w:basedOn w:val="a"/>
    <w:link w:val="a6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528"/>
    <w:rPr>
      <w:lang w:val="uk-UA"/>
    </w:rPr>
  </w:style>
  <w:style w:type="character" w:styleId="a7">
    <w:name w:val="Hyperlink"/>
    <w:basedOn w:val="a0"/>
    <w:uiPriority w:val="99"/>
    <w:unhideWhenUsed/>
    <w:rsid w:val="001E3B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A05C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E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2D99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?gl=UA&amp;hl=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5;&#1086;&#1083;&#1100;&#1079;&#1086;&#1074;&#1072;&#1090;&#1077;&#1083;&#1100;&#1089;&#1082;&#1080;&#1077;%20&#1096;&#1072;&#1073;&#1083;&#1086;&#1085;&#1099;%20Office\&#1058;&#1080;&#1090;&#1091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</Template>
  <TotalTime>1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dcterms:created xsi:type="dcterms:W3CDTF">2019-04-16T17:41:00Z</dcterms:created>
  <dcterms:modified xsi:type="dcterms:W3CDTF">2019-04-16T17:41:00Z</dcterms:modified>
</cp:coreProperties>
</file>
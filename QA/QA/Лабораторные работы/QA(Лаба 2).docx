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72" w:rsidRPr="009E36DF" w:rsidRDefault="007E6172" w:rsidP="009E36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6D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E3E29" wp14:editId="52839285">
                <wp:simplePos x="0" y="0"/>
                <wp:positionH relativeFrom="column">
                  <wp:posOffset>296545</wp:posOffset>
                </wp:positionH>
                <wp:positionV relativeFrom="paragraph">
                  <wp:posOffset>260350</wp:posOffset>
                </wp:positionV>
                <wp:extent cx="5631180" cy="0"/>
                <wp:effectExtent l="0" t="1905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3FE132" id="Прямая соединительная линия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20.5pt" to="46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" strokecolor="black [3213]" strokeweight="3pt">
                <v:stroke joinstyle="miter"/>
              </v:line>
            </w:pict>
          </mc:Fallback>
        </mc:AlternateContent>
      </w:r>
      <w:r w:rsidRPr="009E36D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Харківський національний університет ім. В. Н. Каразіна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Кафедра безпеки</w:t>
      </w:r>
      <w:r w:rsidRPr="00EA6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644F">
        <w:rPr>
          <w:rFonts w:ascii="Times New Roman" w:hAnsi="Times New Roman" w:cs="Times New Roman"/>
          <w:b/>
          <w:sz w:val="28"/>
          <w:szCs w:val="28"/>
        </w:rPr>
        <w:t>інформаційних систем і технологій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44F">
        <w:rPr>
          <w:rFonts w:ascii="Times New Roman" w:hAnsi="Times New Roman" w:cs="Times New Roman"/>
          <w:b/>
          <w:sz w:val="32"/>
          <w:szCs w:val="32"/>
        </w:rPr>
        <w:tab/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</w:t>
      </w:r>
      <w:r w:rsidRPr="00EA644F">
        <w:rPr>
          <w:rFonts w:ascii="Times New Roman" w:hAnsi="Times New Roman" w:cs="Times New Roman"/>
          <w:b/>
          <w:sz w:val="32"/>
          <w:szCs w:val="32"/>
        </w:rPr>
        <w:t>торна робота №</w:t>
      </w:r>
      <w:r w:rsidR="00E97126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A644F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E97126" w:rsidRPr="00EA644F" w:rsidRDefault="00E97126" w:rsidP="00E97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172" w:rsidRDefault="007E6172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E97126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186FE9">
      <w:pPr>
        <w:spacing w:after="0" w:line="360" w:lineRule="auto"/>
        <w:ind w:left="5387" w:firstLine="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Виконала:</w:t>
      </w:r>
    </w:p>
    <w:p w:rsidR="007E6172" w:rsidRDefault="00186FE9" w:rsidP="00186FE9">
      <w:pPr>
        <w:spacing w:after="0" w:line="360" w:lineRule="auto"/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студентка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КС</w:t>
      </w:r>
      <w:r w:rsidR="000A42C1">
        <w:rPr>
          <w:rFonts w:ascii="Times New Roman" w:hAnsi="Times New Roman" w:cs="Times New Roman"/>
          <w:sz w:val="32"/>
          <w:szCs w:val="32"/>
          <w:lang w:val="ru-RU"/>
        </w:rPr>
        <w:t>-2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  <w:r w:rsidR="007E617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186FE9" w:rsidRPr="00186FE9" w:rsidRDefault="00186FE9" w:rsidP="00186FE9">
      <w:pPr>
        <w:spacing w:after="0" w:line="360" w:lineRule="auto"/>
        <w:ind w:left="6096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Рузудженк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Саб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і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на</w:t>
      </w:r>
      <w:proofErr w:type="spellEnd"/>
      <w:proofErr w:type="gramEnd"/>
    </w:p>
    <w:p w:rsidR="007E6172" w:rsidRPr="004E0DCB" w:rsidRDefault="007E6172" w:rsidP="00186FE9">
      <w:pPr>
        <w:spacing w:after="0" w:line="360" w:lineRule="auto"/>
        <w:ind w:left="567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ірив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E97126" w:rsidRDefault="00186FE9" w:rsidP="00186FE9">
      <w:pPr>
        <w:spacing w:after="0" w:line="360" w:lineRule="auto"/>
        <w:ind w:left="6379" w:hanging="28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E97126">
        <w:rPr>
          <w:rFonts w:ascii="Times New Roman" w:hAnsi="Times New Roman" w:cs="Times New Roman"/>
          <w:sz w:val="32"/>
          <w:szCs w:val="32"/>
          <w:lang w:val="ru-RU"/>
        </w:rPr>
        <w:t>оцент</w:t>
      </w:r>
    </w:p>
    <w:p w:rsidR="00E97126" w:rsidRPr="004E0DCB" w:rsidRDefault="00E97126" w:rsidP="00186FE9">
      <w:pPr>
        <w:spacing w:after="0" w:line="360" w:lineRule="auto"/>
        <w:ind w:left="6379" w:hanging="283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Нарєжній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О. П.</w:t>
      </w:r>
    </w:p>
    <w:p w:rsidR="007E6172" w:rsidRDefault="007E6172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Pr="00E516D3" w:rsidRDefault="007E6172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Харків – </w:t>
      </w:r>
      <w:r w:rsidR="00E97126">
        <w:rPr>
          <w:rFonts w:ascii="Times New Roman" w:hAnsi="Times New Roman" w:cs="Times New Roman"/>
          <w:sz w:val="32"/>
          <w:szCs w:val="32"/>
        </w:rPr>
        <w:t>201</w:t>
      </w:r>
      <w:r w:rsidR="00E97126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:rsidR="000A42C1" w:rsidRPr="00D63DBE" w:rsidRDefault="000A42C1" w:rsidP="007E617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63DBE">
        <w:rPr>
          <w:rFonts w:ascii="Times New Roman" w:hAnsi="Times New Roman" w:cs="Times New Roman"/>
          <w:b/>
          <w:sz w:val="28"/>
          <w:szCs w:val="32"/>
        </w:rPr>
        <w:lastRenderedPageBreak/>
        <w:t>Лабораторна робота №2</w:t>
      </w:r>
    </w:p>
    <w:p w:rsidR="000A42C1" w:rsidRPr="00D63DBE" w:rsidRDefault="000A42C1" w:rsidP="000A42C1">
      <w:pPr>
        <w:jc w:val="center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D63DBE">
        <w:rPr>
          <w:rFonts w:ascii="Times New Roman" w:hAnsi="Times New Roman" w:cs="Times New Roman"/>
          <w:i/>
          <w:sz w:val="28"/>
          <w:szCs w:val="32"/>
          <w:lang w:val="ru-RU"/>
        </w:rPr>
        <w:t>на тему:</w:t>
      </w:r>
    </w:p>
    <w:p w:rsidR="00D63DBE" w:rsidRDefault="000A42C1" w:rsidP="00D63DB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«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Вивчення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технології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D63DBE">
        <w:rPr>
          <w:rFonts w:ascii="Times New Roman" w:hAnsi="Times New Roman" w:cs="Times New Roman"/>
          <w:b/>
          <w:sz w:val="28"/>
          <w:szCs w:val="32"/>
        </w:rPr>
        <w:t>автоматизованого</w:t>
      </w: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тестування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запису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та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відтворення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(</w:t>
      </w:r>
      <w:r w:rsidRPr="00D63DBE">
        <w:rPr>
          <w:rFonts w:ascii="Times New Roman" w:hAnsi="Times New Roman" w:cs="Times New Roman"/>
          <w:b/>
          <w:sz w:val="28"/>
          <w:szCs w:val="32"/>
          <w:lang w:val="en-US"/>
        </w:rPr>
        <w:t>Record</w:t>
      </w: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D63DBE">
        <w:rPr>
          <w:rFonts w:ascii="Times New Roman" w:hAnsi="Times New Roman" w:cs="Times New Roman"/>
          <w:b/>
          <w:sz w:val="28"/>
          <w:szCs w:val="32"/>
          <w:lang w:val="en-US"/>
        </w:rPr>
        <w:t>and</w:t>
      </w: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D63DBE">
        <w:rPr>
          <w:rFonts w:ascii="Times New Roman" w:hAnsi="Times New Roman" w:cs="Times New Roman"/>
          <w:b/>
          <w:sz w:val="28"/>
          <w:szCs w:val="32"/>
          <w:lang w:val="en-US"/>
        </w:rPr>
        <w:t>playback</w:t>
      </w: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) на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прикладі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використання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інтегрованого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середовища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розробки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D63DBE">
        <w:rPr>
          <w:rFonts w:ascii="Times New Roman" w:hAnsi="Times New Roman" w:cs="Times New Roman"/>
          <w:b/>
          <w:sz w:val="28"/>
          <w:szCs w:val="32"/>
          <w:lang w:val="en-US"/>
        </w:rPr>
        <w:t>Selenium</w:t>
      </w: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D63DBE">
        <w:rPr>
          <w:rFonts w:ascii="Times New Roman" w:hAnsi="Times New Roman" w:cs="Times New Roman"/>
          <w:b/>
          <w:sz w:val="28"/>
          <w:szCs w:val="32"/>
          <w:lang w:val="en-US"/>
        </w:rPr>
        <w:t>IDE</w:t>
      </w:r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»</w:t>
      </w:r>
    </w:p>
    <w:p w:rsidR="00294E63" w:rsidRDefault="00D63DBE" w:rsidP="00294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Мета: </w:t>
      </w:r>
      <w:r>
        <w:rPr>
          <w:rFonts w:ascii="Times New Roman" w:hAnsi="Times New Roman" w:cs="Times New Roman"/>
          <w:sz w:val="28"/>
          <w:szCs w:val="32"/>
        </w:rPr>
        <w:t>знайомство з технологією автоматизованого тестування запису та відтворення (</w:t>
      </w:r>
      <w:r>
        <w:rPr>
          <w:rFonts w:ascii="Times New Roman" w:hAnsi="Times New Roman" w:cs="Times New Roman"/>
          <w:sz w:val="28"/>
          <w:szCs w:val="32"/>
          <w:lang w:val="en-US"/>
        </w:rPr>
        <w:t>Record</w:t>
      </w:r>
      <w:r w:rsidRPr="00D63DBE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and</w:t>
      </w:r>
      <w:r w:rsidRPr="00D63DBE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playback</w:t>
      </w:r>
      <w:r>
        <w:rPr>
          <w:rFonts w:ascii="Times New Roman" w:hAnsi="Times New Roman" w:cs="Times New Roman"/>
          <w:sz w:val="28"/>
          <w:szCs w:val="32"/>
        </w:rPr>
        <w:t xml:space="preserve">) на прикладі використання інтегрованого середовища розробки </w:t>
      </w:r>
      <w:r>
        <w:rPr>
          <w:rFonts w:ascii="Times New Roman" w:hAnsi="Times New Roman" w:cs="Times New Roman"/>
          <w:sz w:val="28"/>
          <w:szCs w:val="32"/>
          <w:lang w:val="en-US"/>
        </w:rPr>
        <w:t>Selenium</w:t>
      </w:r>
      <w:r w:rsidRPr="00D63DBE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IDE</w:t>
      </w:r>
      <w:r w:rsidRPr="00D63DBE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тест-с</w:t>
      </w:r>
      <w:r>
        <w:rPr>
          <w:rFonts w:ascii="Times New Roman" w:hAnsi="Times New Roman" w:cs="Times New Roman"/>
          <w:sz w:val="28"/>
          <w:szCs w:val="32"/>
        </w:rPr>
        <w:t>ь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ютів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застосунків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:rsidR="00D63DBE" w:rsidRDefault="00D63DBE" w:rsidP="00D63DB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Хід роботи</w:t>
      </w:r>
    </w:p>
    <w:p w:rsidR="00D63DBE" w:rsidRPr="00D63DBE" w:rsidRDefault="00D63DBE" w:rsidP="00D63DB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Для початку додаємо </w:t>
      </w:r>
      <w:r>
        <w:rPr>
          <w:rFonts w:ascii="Times New Roman" w:hAnsi="Times New Roman" w:cs="Times New Roman"/>
          <w:sz w:val="28"/>
          <w:szCs w:val="32"/>
          <w:lang w:val="en-US"/>
        </w:rPr>
        <w:t>Selenium</w:t>
      </w:r>
      <w:r w:rsidRPr="00D63D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IDE</w:t>
      </w:r>
      <w:r w:rsidRPr="00D63D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 </w:t>
      </w:r>
      <w:r>
        <w:rPr>
          <w:rFonts w:ascii="Times New Roman" w:hAnsi="Times New Roman" w:cs="Times New Roman"/>
          <w:sz w:val="28"/>
          <w:szCs w:val="32"/>
          <w:lang w:val="en-US"/>
        </w:rPr>
        <w:t>Firefox</w:t>
      </w:r>
      <w:r w:rsidRPr="00D63DBE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Далі взаємодіємо з ним за допомогою </w:t>
      </w:r>
      <w:r w:rsidR="00771D17">
        <w:rPr>
          <w:rFonts w:ascii="Times New Roman" w:hAnsi="Times New Roman" w:cs="Times New Roman"/>
          <w:sz w:val="28"/>
          <w:szCs w:val="32"/>
        </w:rPr>
        <w:t>його іконки на верхній панелі браузера.</w:t>
      </w:r>
    </w:p>
    <w:p w:rsidR="00D63DBE" w:rsidRDefault="00771D17" w:rsidP="00771D1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9372C22" wp14:editId="34A4F3F6">
            <wp:simplePos x="0" y="0"/>
            <wp:positionH relativeFrom="margin">
              <wp:posOffset>3701415</wp:posOffset>
            </wp:positionH>
            <wp:positionV relativeFrom="margin">
              <wp:posOffset>3543300</wp:posOffset>
            </wp:positionV>
            <wp:extent cx="2071370" cy="40005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DBE">
        <w:rPr>
          <w:noProof/>
          <w:lang w:val="ru-RU" w:eastAsia="ru-RU"/>
        </w:rPr>
        <w:drawing>
          <wp:inline distT="0" distB="0" distL="0" distR="0" wp14:anchorId="372FF584" wp14:editId="45EA97ED">
            <wp:extent cx="3419475" cy="2075815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82"/>
                    <a:stretch/>
                  </pic:blipFill>
                  <pic:spPr bwMode="auto">
                    <a:xfrm>
                      <a:off x="0" y="0"/>
                      <a:ext cx="3420093" cy="20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107" w:rsidRDefault="00C20107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Для початку роботи натискаємо на клавішу запису тест-кейсу.</w:t>
      </w:r>
    </w:p>
    <w:p w:rsidR="00C20107" w:rsidRDefault="00C20107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3D34A2B" wp14:editId="6BD1431D">
            <wp:simplePos x="0" y="0"/>
            <wp:positionH relativeFrom="margin">
              <wp:posOffset>4415790</wp:posOffset>
            </wp:positionH>
            <wp:positionV relativeFrom="margin">
              <wp:posOffset>5972175</wp:posOffset>
            </wp:positionV>
            <wp:extent cx="1127125" cy="4286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584B0383" wp14:editId="50D29EB7">
            <wp:extent cx="3762375" cy="2821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13" cy="28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07" w:rsidRDefault="00C20107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C20107" w:rsidRDefault="00C20107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Вказуємо основний </w:t>
      </w:r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r w:rsidRPr="00C20107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з яким будемо працювати.</w:t>
      </w:r>
    </w:p>
    <w:p w:rsidR="00C20107" w:rsidRDefault="00C20107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80802C0" wp14:editId="3D85CA71">
            <wp:extent cx="2095500" cy="30281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832" cy="3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DD" w:rsidRPr="007C3180" w:rsidRDefault="003F56DD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Виконуємо перевірку того, що на головній сторінці </w:t>
      </w:r>
      <w:hyperlink r:id="rId12" w:history="1">
        <w:r w:rsidRPr="0089084D">
          <w:rPr>
            <w:rStyle w:val="a8"/>
            <w:rFonts w:ascii="Times New Roman" w:hAnsi="Times New Roman" w:cs="Times New Roman"/>
            <w:sz w:val="28"/>
            <w:szCs w:val="32"/>
          </w:rPr>
          <w:t>https://prom.ua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наявні рядки «Скидки», «</w:t>
      </w:r>
      <w:proofErr w:type="spellStart"/>
      <w:r>
        <w:rPr>
          <w:rFonts w:ascii="Times New Roman" w:hAnsi="Times New Roman" w:cs="Times New Roman"/>
          <w:sz w:val="28"/>
          <w:szCs w:val="32"/>
        </w:rPr>
        <w:t>Что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ищут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». У даному випадку </w:t>
      </w:r>
      <w:r w:rsidR="007C3180">
        <w:rPr>
          <w:rFonts w:ascii="Times New Roman" w:hAnsi="Times New Roman" w:cs="Times New Roman"/>
          <w:sz w:val="28"/>
          <w:szCs w:val="32"/>
        </w:rPr>
        <w:t xml:space="preserve">команда </w:t>
      </w:r>
      <w:proofErr w:type="spellStart"/>
      <w:r w:rsidR="007C3180">
        <w:rPr>
          <w:rFonts w:ascii="Times New Roman" w:hAnsi="Times New Roman" w:cs="Times New Roman"/>
          <w:i/>
          <w:sz w:val="28"/>
          <w:szCs w:val="32"/>
          <w:lang w:val="en-US"/>
        </w:rPr>
        <w:t>verifyTextPresent</w:t>
      </w:r>
      <w:proofErr w:type="spellEnd"/>
      <w:r w:rsidR="007C3180" w:rsidRPr="007C3180">
        <w:rPr>
          <w:rFonts w:ascii="Times New Roman" w:hAnsi="Times New Roman" w:cs="Times New Roman"/>
          <w:i/>
          <w:sz w:val="28"/>
          <w:szCs w:val="32"/>
          <w:lang w:val="ru-RU"/>
        </w:rPr>
        <w:t>(</w:t>
      </w:r>
      <w:r w:rsidR="007C3180">
        <w:rPr>
          <w:rFonts w:ascii="Times New Roman" w:hAnsi="Times New Roman" w:cs="Times New Roman"/>
          <w:i/>
          <w:sz w:val="28"/>
          <w:szCs w:val="32"/>
          <w:lang w:val="ru-RU"/>
        </w:rPr>
        <w:t>Скидки</w:t>
      </w:r>
      <w:r w:rsidR="007C3180" w:rsidRPr="007C3180">
        <w:rPr>
          <w:rFonts w:ascii="Times New Roman" w:hAnsi="Times New Roman" w:cs="Times New Roman"/>
          <w:i/>
          <w:sz w:val="28"/>
          <w:szCs w:val="32"/>
          <w:lang w:val="ru-RU"/>
        </w:rPr>
        <w:t>)</w:t>
      </w:r>
      <w:r w:rsidR="007C3180">
        <w:rPr>
          <w:rFonts w:ascii="Times New Roman" w:hAnsi="Times New Roman" w:cs="Times New Roman"/>
          <w:i/>
          <w:sz w:val="28"/>
          <w:szCs w:val="32"/>
          <w:lang w:val="ru-RU"/>
        </w:rPr>
        <w:t xml:space="preserve"> </w:t>
      </w:r>
      <w:r w:rsidR="007C3180">
        <w:rPr>
          <w:rFonts w:ascii="Times New Roman" w:hAnsi="Times New Roman" w:cs="Times New Roman"/>
          <w:sz w:val="28"/>
          <w:szCs w:val="32"/>
        </w:rPr>
        <w:t>видає помилку, оскільки такий рядок не існує.</w:t>
      </w:r>
    </w:p>
    <w:p w:rsidR="003F56DD" w:rsidRDefault="003F56DD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5D9CF71" wp14:editId="11E7FAB3">
            <wp:extent cx="3609975" cy="13209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77" cy="13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9E8ABCA" wp14:editId="3F9CFA42">
            <wp:extent cx="1019175" cy="419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DD" w:rsidRPr="003F56DD" w:rsidRDefault="003F56DD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Переходимо на українську версію та перевіряємо, що дійсно знаходимось на ній. Для цього використовуємо команду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en-US"/>
        </w:rPr>
        <w:t>verifyTextNotPresent</w:t>
      </w:r>
      <w:proofErr w:type="spellEnd"/>
      <w:r w:rsidRPr="003F56DD">
        <w:rPr>
          <w:rFonts w:ascii="Times New Roman" w:hAnsi="Times New Roman" w:cs="Times New Roman"/>
          <w:i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аби впевнитись, що на сторінці відсутні фрази/слова російською мовою.</w:t>
      </w:r>
    </w:p>
    <w:p w:rsidR="003F56DD" w:rsidRPr="00E323FC" w:rsidRDefault="00E323FC" w:rsidP="00771D17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6A2FA3B8" wp14:editId="40A8BFC8">
            <wp:simplePos x="0" y="0"/>
            <wp:positionH relativeFrom="margin">
              <wp:posOffset>4249420</wp:posOffset>
            </wp:positionH>
            <wp:positionV relativeFrom="margin">
              <wp:posOffset>4476115</wp:posOffset>
            </wp:positionV>
            <wp:extent cx="1123950" cy="47688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6DD">
        <w:rPr>
          <w:noProof/>
          <w:lang w:val="ru-RU" w:eastAsia="ru-RU"/>
        </w:rPr>
        <w:drawing>
          <wp:inline distT="0" distB="0" distL="0" distR="0" wp14:anchorId="38ED473C" wp14:editId="0881B305">
            <wp:extent cx="4305300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207" cy="12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B" w:rsidRDefault="005647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7C3180" w:rsidRDefault="007C3180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Виконуємо пошук «</w:t>
      </w:r>
      <w:proofErr w:type="spellStart"/>
      <w:r>
        <w:rPr>
          <w:rFonts w:ascii="Times New Roman" w:hAnsi="Times New Roman" w:cs="Times New Roman"/>
          <w:sz w:val="28"/>
          <w:szCs w:val="32"/>
        </w:rPr>
        <w:t>Автомобили</w:t>
      </w:r>
      <w:proofErr w:type="spellEnd"/>
      <w:r>
        <w:rPr>
          <w:rFonts w:ascii="Times New Roman" w:hAnsi="Times New Roman" w:cs="Times New Roman"/>
          <w:sz w:val="28"/>
          <w:szCs w:val="32"/>
        </w:rPr>
        <w:t>». Перевіряємо правильність пошуку.</w:t>
      </w:r>
    </w:p>
    <w:p w:rsidR="0056478B" w:rsidRDefault="00E323FC" w:rsidP="0056478B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1B81AF20" wp14:editId="59282309">
            <wp:simplePos x="0" y="0"/>
            <wp:positionH relativeFrom="margin">
              <wp:posOffset>2837180</wp:posOffset>
            </wp:positionH>
            <wp:positionV relativeFrom="margin">
              <wp:posOffset>6978015</wp:posOffset>
            </wp:positionV>
            <wp:extent cx="552450" cy="384175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/>
                    <a:stretch/>
                  </pic:blipFill>
                  <pic:spPr bwMode="auto">
                    <a:xfrm>
                      <a:off x="0" y="0"/>
                      <a:ext cx="552450" cy="38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73D4E3E3" wp14:editId="49377094">
            <wp:simplePos x="0" y="0"/>
            <wp:positionH relativeFrom="margin">
              <wp:posOffset>1294130</wp:posOffset>
            </wp:positionH>
            <wp:positionV relativeFrom="margin">
              <wp:posOffset>6979285</wp:posOffset>
            </wp:positionV>
            <wp:extent cx="1543050" cy="38290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6EE6B401" wp14:editId="23948D31">
            <wp:simplePos x="0" y="0"/>
            <wp:positionH relativeFrom="margin">
              <wp:posOffset>3667760</wp:posOffset>
            </wp:positionH>
            <wp:positionV relativeFrom="margin">
              <wp:posOffset>6924675</wp:posOffset>
            </wp:positionV>
            <wp:extent cx="1366520" cy="2151380"/>
            <wp:effectExtent l="0" t="0" r="5080" b="127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180">
        <w:rPr>
          <w:noProof/>
          <w:lang w:val="ru-RU" w:eastAsia="ru-RU"/>
        </w:rPr>
        <w:drawing>
          <wp:inline distT="0" distB="0" distL="0" distR="0" wp14:anchorId="14F949D3" wp14:editId="3A91DFE5">
            <wp:extent cx="5486380" cy="13811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825" cy="13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180">
        <w:rPr>
          <w:noProof/>
          <w:lang w:val="ru-RU" w:eastAsia="ru-RU"/>
        </w:rPr>
        <w:drawing>
          <wp:inline distT="0" distB="0" distL="0" distR="0" wp14:anchorId="09472F88" wp14:editId="0AF737FF">
            <wp:extent cx="1123950" cy="4771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996" cy="4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0" w:rsidRDefault="00073800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Перевіряємо, що знаходимося на першій сторінці.</w:t>
      </w:r>
    </w:p>
    <w:p w:rsidR="00073800" w:rsidRDefault="00073800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22ABE93" wp14:editId="59DC95E0">
            <wp:extent cx="4215889" cy="923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233" cy="9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D960F17" wp14:editId="413806CF">
            <wp:extent cx="168339" cy="9182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415" cy="10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4D1">
        <w:rPr>
          <w:noProof/>
          <w:lang w:val="ru-RU" w:eastAsia="ru-RU"/>
        </w:rPr>
        <w:drawing>
          <wp:inline distT="0" distB="0" distL="0" distR="0" wp14:anchorId="1E1437C6" wp14:editId="08AC61C1">
            <wp:extent cx="1123950" cy="4771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996" cy="4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67" w:rsidRDefault="00415D67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DC818EC" wp14:editId="6A7DCB39">
            <wp:extent cx="2981325" cy="42590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5761" cy="4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0" w:rsidRDefault="00073800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666750</wp:posOffset>
                </wp:positionV>
                <wp:extent cx="5934075" cy="1390015"/>
                <wp:effectExtent l="0" t="0" r="9525" b="635"/>
                <wp:wrapSquare wrapText="bothSides"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390015"/>
                          <a:chOff x="0" y="0"/>
                          <a:chExt cx="5934075" cy="139001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0"/>
                            <a:ext cx="3057525" cy="1390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390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style="position:absolute;margin-left:.45pt;margin-top:52.5pt;width:467.25pt;height:109.45pt;z-index:251665408" coordsize="59340,1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7" type="#_x0000_t75" style="position:absolute;left:28765;width:30575;height:13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xRzXDAAAA2wAAAA8AAABkcnMvZG93bnJldi54bWxEj0FrwkAQhe8F/8MyQm91o4VQoquItCII&#10;hUbxPGTHJJidXbOrpv31nUOhtxnem/e+WawG16k79bH1bGA6yUARV962XBs4Hj5e3kDFhGyx80wG&#10;vinCajl6WmBh/YO/6F6mWkkIxwINNCmFQutYNeQwTnwgFu3se4dJ1r7WtseHhLtOz7Is1w5bloYG&#10;A20aqi7lzRn4ySnE19M+11Tur+fPbRYGfDfmeTys56ASDenf/He9s4IvsPKLDKC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XFHNcMAAADbAAAADwAAAAAAAAAAAAAAAACf&#10;AgAAZHJzL2Rvd25yZXYueG1sUEsFBgAAAAAEAAQA9wAAAI8DAAAAAA==&#10;">
                  <v:imagedata r:id="rId26" o:title=""/>
                  <v:path arrowok="t"/>
                </v:shape>
                <v:shape id="Рисунок 17" o:spid="_x0000_s1028" type="#_x0000_t75" style="position:absolute;width:28765;height:13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SN+LDAAAA2wAAAA8AAABkcnMvZG93bnJldi54bWxET0trwkAQvhf8D8sIvdVNitgSXUUEJcUe&#10;fB08jtkxCWZn0+zm0X/fLRR6m4/vOYvVYCrRUeNKywriSQSCOLO65FzB5bx9eQfhPLLGyjIp+CYH&#10;q+XoaYGJtj0fqTv5XIQQdgkqKLyvEyldVpBBN7E1ceDutjHoA2xyqRvsQ7ip5GsUzaTBkkNDgTVt&#10;Csoep9Yo+Byi/ccx38Xl9fDV3m+HNJ3yVann8bCeg/A0+H/xnzvVYf4b/P4SDp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VI34sMAAADbAAAADwAAAAAAAAAAAAAAAACf&#10;AgAAZHJzL2Rvd25yZXYueG1sUEsFBgAAAAAEAAQA9wAAAI8DAAAAAA==&#10;">
                  <v:imagedata r:id="rId27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Виконуємо інший пошук, впевнюємося, що перші три результати не співпадають з минулим пошуком.</w:t>
      </w:r>
    </w:p>
    <w:p w:rsidR="00073800" w:rsidRDefault="005B74D1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E1437C6" wp14:editId="08AC61C1">
            <wp:extent cx="1123950" cy="4771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996" cy="4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67" w:rsidRDefault="00415D67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3FD613" wp14:editId="2CF4FE19">
            <wp:extent cx="4387850" cy="216038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4533" cy="21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80" w:rsidRDefault="00233923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69CC82C3" wp14:editId="65C16434">
            <wp:simplePos x="0" y="0"/>
            <wp:positionH relativeFrom="margin">
              <wp:posOffset>3954145</wp:posOffset>
            </wp:positionH>
            <wp:positionV relativeFrom="margin">
              <wp:posOffset>2962275</wp:posOffset>
            </wp:positionV>
            <wp:extent cx="1630680" cy="790575"/>
            <wp:effectExtent l="0" t="0" r="7620" b="952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4D1">
        <w:rPr>
          <w:rFonts w:ascii="Times New Roman" w:hAnsi="Times New Roman" w:cs="Times New Roman"/>
          <w:sz w:val="28"/>
          <w:szCs w:val="32"/>
        </w:rPr>
        <w:t xml:space="preserve">Переходимо на сторінку входу </w:t>
      </w:r>
      <w:hyperlink r:id="rId30" w:history="1">
        <w:r w:rsidR="005B74D1" w:rsidRPr="0089084D">
          <w:rPr>
            <w:rStyle w:val="a8"/>
            <w:rFonts w:ascii="Times New Roman" w:hAnsi="Times New Roman" w:cs="Times New Roman"/>
            <w:sz w:val="28"/>
            <w:szCs w:val="32"/>
          </w:rPr>
          <w:t>https://prom.ua</w:t>
        </w:r>
      </w:hyperlink>
      <w:r w:rsidR="005B74D1">
        <w:rPr>
          <w:rFonts w:ascii="Times New Roman" w:hAnsi="Times New Roman" w:cs="Times New Roman"/>
          <w:sz w:val="28"/>
          <w:szCs w:val="32"/>
        </w:rPr>
        <w:t>. Перевіряємо її на наявність таких елементі</w:t>
      </w:r>
      <w:r w:rsidR="00655E87">
        <w:rPr>
          <w:rFonts w:ascii="Times New Roman" w:hAnsi="Times New Roman" w:cs="Times New Roman"/>
          <w:sz w:val="28"/>
          <w:szCs w:val="32"/>
        </w:rPr>
        <w:t>в</w:t>
      </w:r>
      <w:r w:rsidR="00117F6E">
        <w:rPr>
          <w:rFonts w:ascii="Times New Roman" w:hAnsi="Times New Roman" w:cs="Times New Roman"/>
          <w:sz w:val="28"/>
          <w:szCs w:val="32"/>
          <w:lang w:val="ru-RU"/>
        </w:rPr>
        <w:t>,</w:t>
      </w:r>
      <w:r w:rsidR="005B74D1">
        <w:rPr>
          <w:rFonts w:ascii="Times New Roman" w:hAnsi="Times New Roman" w:cs="Times New Roman"/>
          <w:sz w:val="28"/>
          <w:szCs w:val="32"/>
        </w:rPr>
        <w:t xml:space="preserve"> як поля для вводу телефону/електронної пошти та паролю, </w:t>
      </w:r>
      <w:proofErr w:type="spellStart"/>
      <w:r w:rsidR="005B74D1">
        <w:rPr>
          <w:rFonts w:ascii="Times New Roman" w:hAnsi="Times New Roman" w:cs="Times New Roman"/>
          <w:sz w:val="28"/>
          <w:szCs w:val="32"/>
        </w:rPr>
        <w:t>клавіши</w:t>
      </w:r>
      <w:proofErr w:type="spellEnd"/>
      <w:r w:rsidR="005B74D1">
        <w:rPr>
          <w:rFonts w:ascii="Times New Roman" w:hAnsi="Times New Roman" w:cs="Times New Roman"/>
          <w:sz w:val="28"/>
          <w:szCs w:val="32"/>
        </w:rPr>
        <w:t xml:space="preserve"> «</w:t>
      </w:r>
      <w:proofErr w:type="spellStart"/>
      <w:r w:rsidR="005B74D1">
        <w:rPr>
          <w:rFonts w:ascii="Times New Roman" w:hAnsi="Times New Roman" w:cs="Times New Roman"/>
          <w:sz w:val="28"/>
          <w:szCs w:val="32"/>
        </w:rPr>
        <w:t>Войти</w:t>
      </w:r>
      <w:proofErr w:type="spellEnd"/>
      <w:r w:rsidR="005B74D1">
        <w:rPr>
          <w:rFonts w:ascii="Times New Roman" w:hAnsi="Times New Roman" w:cs="Times New Roman"/>
          <w:sz w:val="28"/>
          <w:szCs w:val="32"/>
        </w:rPr>
        <w:t>».</w:t>
      </w:r>
    </w:p>
    <w:p w:rsidR="005B74D1" w:rsidRPr="00073800" w:rsidRDefault="005B74D1" w:rsidP="00771D1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7C3180" w:rsidRPr="007C3180" w:rsidRDefault="007C3180" w:rsidP="00771D17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415D67" w:rsidRDefault="0056478B" w:rsidP="00771D17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D1F088" wp14:editId="1B055CA3">
            <wp:extent cx="5940425" cy="11017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67" w:rsidRDefault="0056478B" w:rsidP="00771D17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F9EEA3" wp14:editId="0944C5C0">
            <wp:extent cx="1123950" cy="4771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996" cy="4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8" w:rsidRDefault="005B74D1" w:rsidP="00564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5B74D1">
        <w:rPr>
          <w:rFonts w:ascii="Times New Roman" w:hAnsi="Times New Roman" w:cs="Times New Roman"/>
          <w:sz w:val="28"/>
          <w:szCs w:val="32"/>
          <w:lang w:val="ru-RU"/>
        </w:rPr>
        <w:t>Перевіряємо</w:t>
      </w:r>
      <w:proofErr w:type="spellEnd"/>
      <w:r w:rsidRPr="005B74D1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 w:rsidRPr="005B74D1">
        <w:rPr>
          <w:rFonts w:ascii="Times New Roman" w:hAnsi="Times New Roman" w:cs="Times New Roman"/>
          <w:sz w:val="28"/>
          <w:szCs w:val="32"/>
          <w:lang w:val="ru-RU"/>
        </w:rPr>
        <w:t>що</w:t>
      </w:r>
      <w:proofErr w:type="spellEnd"/>
      <w:r w:rsidRPr="005B74D1">
        <w:rPr>
          <w:rFonts w:ascii="Times New Roman" w:hAnsi="Times New Roman" w:cs="Times New Roman"/>
          <w:sz w:val="28"/>
          <w:szCs w:val="32"/>
          <w:lang w:val="ru-RU"/>
        </w:rPr>
        <w:t xml:space="preserve"> при </w:t>
      </w:r>
      <w:proofErr w:type="spellStart"/>
      <w:r w:rsidRPr="005B74D1">
        <w:rPr>
          <w:rFonts w:ascii="Times New Roman" w:hAnsi="Times New Roman" w:cs="Times New Roman"/>
          <w:sz w:val="28"/>
          <w:szCs w:val="32"/>
          <w:lang w:val="ru-RU"/>
        </w:rPr>
        <w:t>введенні</w:t>
      </w:r>
      <w:proofErr w:type="spellEnd"/>
      <w:r w:rsidRPr="005B74D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B74D1">
        <w:rPr>
          <w:rFonts w:ascii="Times New Roman" w:hAnsi="Times New Roman" w:cs="Times New Roman"/>
          <w:sz w:val="28"/>
          <w:szCs w:val="32"/>
          <w:lang w:val="ru-RU"/>
        </w:rPr>
        <w:t>невірних</w:t>
      </w:r>
      <w:proofErr w:type="spellEnd"/>
      <w:r w:rsidRPr="005B74D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B74D1">
        <w:rPr>
          <w:rFonts w:ascii="Times New Roman" w:hAnsi="Times New Roman" w:cs="Times New Roman"/>
          <w:sz w:val="28"/>
          <w:szCs w:val="32"/>
          <w:lang w:val="ru-RU"/>
        </w:rPr>
        <w:t>данних</w:t>
      </w:r>
      <w:proofErr w:type="spellEnd"/>
      <w:r w:rsidRPr="005B74D1">
        <w:rPr>
          <w:rFonts w:ascii="Times New Roman" w:hAnsi="Times New Roman" w:cs="Times New Roman"/>
          <w:sz w:val="28"/>
          <w:szCs w:val="32"/>
          <w:lang w:val="ru-RU"/>
        </w:rPr>
        <w:t xml:space="preserve"> з’</w:t>
      </w:r>
      <w:proofErr w:type="gramStart"/>
      <w:r w:rsidRPr="005B74D1">
        <w:rPr>
          <w:rFonts w:ascii="Times New Roman" w:hAnsi="Times New Roman" w:cs="Times New Roman"/>
          <w:sz w:val="28"/>
          <w:szCs w:val="32"/>
        </w:rPr>
        <w:t>являється</w:t>
      </w:r>
      <w:proofErr w:type="gramEnd"/>
      <w:r w:rsidRPr="005B74D1">
        <w:rPr>
          <w:rFonts w:ascii="Times New Roman" w:hAnsi="Times New Roman" w:cs="Times New Roman"/>
          <w:sz w:val="28"/>
          <w:szCs w:val="32"/>
        </w:rPr>
        <w:t xml:space="preserve"> повідомлення «</w:t>
      </w:r>
      <w:proofErr w:type="spellStart"/>
      <w:r w:rsidRPr="005B74D1">
        <w:rPr>
          <w:rFonts w:ascii="Times New Roman" w:hAnsi="Times New Roman" w:cs="Times New Roman"/>
          <w:sz w:val="28"/>
          <w:szCs w:val="32"/>
        </w:rPr>
        <w:t>Н</w:t>
      </w:r>
      <w:r w:rsidR="00415D67">
        <w:rPr>
          <w:rFonts w:ascii="Times New Roman" w:hAnsi="Times New Roman" w:cs="Times New Roman"/>
          <w:sz w:val="28"/>
          <w:szCs w:val="32"/>
        </w:rPr>
        <w:t>епра</w:t>
      </w:r>
      <w:proofErr w:type="spellEnd"/>
      <w:r w:rsidR="00415D67">
        <w:rPr>
          <w:rFonts w:ascii="Times New Roman" w:hAnsi="Times New Roman" w:cs="Times New Roman"/>
          <w:sz w:val="28"/>
          <w:szCs w:val="32"/>
          <w:lang w:val="ru-RU"/>
        </w:rPr>
        <w:t>вильный</w:t>
      </w:r>
      <w:r w:rsidRPr="005B74D1">
        <w:rPr>
          <w:rFonts w:ascii="Times New Roman" w:hAnsi="Times New Roman" w:cs="Times New Roman"/>
          <w:sz w:val="28"/>
          <w:szCs w:val="32"/>
        </w:rPr>
        <w:t xml:space="preserve"> телефон </w:t>
      </w:r>
      <w:proofErr w:type="spellStart"/>
      <w:r w:rsidRPr="005B74D1">
        <w:rPr>
          <w:rFonts w:ascii="Times New Roman" w:hAnsi="Times New Roman" w:cs="Times New Roman"/>
          <w:sz w:val="28"/>
          <w:szCs w:val="32"/>
        </w:rPr>
        <w:t>или</w:t>
      </w:r>
      <w:proofErr w:type="spellEnd"/>
      <w:r w:rsidRPr="005B74D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74D1">
        <w:rPr>
          <w:rFonts w:ascii="Times New Roman" w:hAnsi="Times New Roman" w:cs="Times New Roman"/>
          <w:sz w:val="28"/>
          <w:szCs w:val="32"/>
        </w:rPr>
        <w:t>email</w:t>
      </w:r>
      <w:proofErr w:type="spellEnd"/>
      <w:r w:rsidRPr="005B74D1">
        <w:rPr>
          <w:rFonts w:ascii="Times New Roman" w:hAnsi="Times New Roman" w:cs="Times New Roman"/>
          <w:sz w:val="28"/>
          <w:szCs w:val="32"/>
        </w:rPr>
        <w:t>».</w:t>
      </w:r>
    </w:p>
    <w:p w:rsidR="005B74D1" w:rsidRDefault="0056478B" w:rsidP="00771D17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2C4F95D" wp14:editId="099F522F">
            <wp:extent cx="4324350" cy="590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1" w:rsidRDefault="0056478B" w:rsidP="00771D1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B419848" wp14:editId="1E7C0E93">
            <wp:extent cx="5940425" cy="11309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B" w:rsidRDefault="0056478B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4B118B6" wp14:editId="290DDABB">
            <wp:extent cx="1123950" cy="4771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996" cy="4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</w:rPr>
        <w:br w:type="page"/>
      </w:r>
    </w:p>
    <w:p w:rsidR="000A42C1" w:rsidRDefault="00DC2555" w:rsidP="002D2B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Висновки</w:t>
      </w:r>
    </w:p>
    <w:p w:rsidR="00DC2555" w:rsidRDefault="00DC2555" w:rsidP="002D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Отже, </w:t>
      </w:r>
      <w:r>
        <w:rPr>
          <w:rFonts w:ascii="Times New Roman" w:hAnsi="Times New Roman" w:cs="Times New Roman"/>
          <w:sz w:val="28"/>
          <w:szCs w:val="32"/>
          <w:lang w:val="en-US"/>
        </w:rPr>
        <w:t>Selenium</w:t>
      </w:r>
      <w:r w:rsidRPr="00DC25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IDE</w:t>
      </w:r>
      <w:r w:rsidRPr="00DC25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дозволяє користувачам виконувати такий процес як автоматизоване тестування. Завдяки його властивостям запису та відтворенн</w:t>
      </w:r>
      <w:r w:rsidR="00117F6E">
        <w:rPr>
          <w:rFonts w:ascii="Times New Roman" w:hAnsi="Times New Roman" w:cs="Times New Roman"/>
          <w:sz w:val="28"/>
          <w:szCs w:val="32"/>
        </w:rPr>
        <w:t xml:space="preserve">я стає можливим більш </w:t>
      </w:r>
      <w:proofErr w:type="spellStart"/>
      <w:r w:rsidR="00117F6E">
        <w:rPr>
          <w:rFonts w:ascii="Times New Roman" w:hAnsi="Times New Roman" w:cs="Times New Roman"/>
          <w:sz w:val="28"/>
          <w:szCs w:val="32"/>
        </w:rPr>
        <w:t>ефективн</w:t>
      </w:r>
      <w:proofErr w:type="spellEnd"/>
      <w:r w:rsidR="00117F6E">
        <w:rPr>
          <w:rFonts w:ascii="Times New Roman" w:hAnsi="Times New Roman" w:cs="Times New Roman"/>
          <w:sz w:val="28"/>
          <w:szCs w:val="32"/>
          <w:lang w:val="ru-RU"/>
        </w:rPr>
        <w:t>е</w:t>
      </w:r>
      <w:r w:rsidR="00117F6E">
        <w:rPr>
          <w:rFonts w:ascii="Times New Roman" w:hAnsi="Times New Roman" w:cs="Times New Roman"/>
          <w:sz w:val="28"/>
          <w:szCs w:val="32"/>
        </w:rPr>
        <w:t xml:space="preserve"> </w:t>
      </w:r>
      <w:r w:rsidR="00117F6E"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117F6E">
        <w:rPr>
          <w:rFonts w:ascii="Times New Roman" w:hAnsi="Times New Roman" w:cs="Times New Roman"/>
          <w:sz w:val="28"/>
          <w:szCs w:val="32"/>
        </w:rPr>
        <w:t>і</w:t>
      </w:r>
      <w:bookmarkStart w:id="0" w:name="_GoBack"/>
      <w:bookmarkEnd w:id="0"/>
      <w:r w:rsidR="00117F6E">
        <w:rPr>
          <w:rFonts w:ascii="Times New Roman" w:hAnsi="Times New Roman" w:cs="Times New Roman"/>
          <w:sz w:val="28"/>
          <w:szCs w:val="32"/>
          <w:lang w:val="ru-RU"/>
        </w:rPr>
        <w:t>дстежування</w:t>
      </w:r>
      <w:r>
        <w:rPr>
          <w:rFonts w:ascii="Times New Roman" w:hAnsi="Times New Roman" w:cs="Times New Roman"/>
          <w:sz w:val="28"/>
          <w:szCs w:val="32"/>
        </w:rPr>
        <w:t xml:space="preserve"> помилок при роботі того чи іншого веб-продукту. Користувач може створювати, редагувати, налагоджувати и виконувати автоматизовані тести, а також збирати статистику їх виконання. Після роботи за методом запису та відтворення(</w:t>
      </w:r>
      <w:r>
        <w:rPr>
          <w:rFonts w:ascii="Times New Roman" w:hAnsi="Times New Roman" w:cs="Times New Roman"/>
          <w:sz w:val="28"/>
          <w:szCs w:val="32"/>
          <w:lang w:val="en-US"/>
        </w:rPr>
        <w:t>Record</w:t>
      </w:r>
      <w:r w:rsidRPr="00DC25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and</w:t>
      </w:r>
      <w:r w:rsidRPr="00DC25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Playback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DC25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можна зробити висновок, що така технологія </w:t>
      </w:r>
      <w:r w:rsidR="00BA3051">
        <w:rPr>
          <w:rFonts w:ascii="Times New Roman" w:hAnsi="Times New Roman" w:cs="Times New Roman"/>
          <w:sz w:val="28"/>
          <w:szCs w:val="32"/>
        </w:rPr>
        <w:t>є</w:t>
      </w:r>
      <w:r>
        <w:rPr>
          <w:rFonts w:ascii="Times New Roman" w:hAnsi="Times New Roman" w:cs="Times New Roman"/>
          <w:sz w:val="28"/>
          <w:szCs w:val="32"/>
        </w:rPr>
        <w:t xml:space="preserve"> простою, вона забезпечує високу швидкість створення тест-кейсів, хоча і якість такого тестування в результаті виявляється </w:t>
      </w:r>
      <w:r w:rsidR="00BA3051">
        <w:rPr>
          <w:rFonts w:ascii="Times New Roman" w:hAnsi="Times New Roman" w:cs="Times New Roman"/>
          <w:sz w:val="28"/>
          <w:szCs w:val="32"/>
        </w:rPr>
        <w:t xml:space="preserve">досить </w:t>
      </w:r>
      <w:r>
        <w:rPr>
          <w:rFonts w:ascii="Times New Roman" w:hAnsi="Times New Roman" w:cs="Times New Roman"/>
          <w:sz w:val="28"/>
          <w:szCs w:val="32"/>
        </w:rPr>
        <w:t xml:space="preserve">низькою. </w:t>
      </w:r>
    </w:p>
    <w:p w:rsidR="0056478B" w:rsidRDefault="0056478B" w:rsidP="002D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  <w:t>Таким чином, у ході виконання даної лабораторної роботи було проведено ознайомлення з технологією автоматизованого тестування запису та відтворення</w:t>
      </w:r>
      <w:r w:rsidR="002D2B7A">
        <w:rPr>
          <w:rFonts w:ascii="Times New Roman" w:hAnsi="Times New Roman" w:cs="Times New Roman"/>
          <w:sz w:val="28"/>
          <w:szCs w:val="32"/>
        </w:rPr>
        <w:t xml:space="preserve"> за допомогою використання інтегрованого середовища розробки </w:t>
      </w:r>
      <w:r w:rsidR="002D2B7A">
        <w:rPr>
          <w:rFonts w:ascii="Times New Roman" w:hAnsi="Times New Roman" w:cs="Times New Roman"/>
          <w:sz w:val="28"/>
          <w:szCs w:val="32"/>
          <w:lang w:val="en-US"/>
        </w:rPr>
        <w:t xml:space="preserve">Selenium IDE. </w:t>
      </w:r>
    </w:p>
    <w:p w:rsidR="002D2B7A" w:rsidRPr="002D2B7A" w:rsidRDefault="002D2B7A" w:rsidP="002D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У результаті роботи було вдало складено тест-сюїти для тестування </w:t>
      </w:r>
      <w:proofErr w:type="spellStart"/>
      <w:r>
        <w:rPr>
          <w:rFonts w:ascii="Times New Roman" w:hAnsi="Times New Roman" w:cs="Times New Roman"/>
          <w:sz w:val="28"/>
          <w:szCs w:val="32"/>
        </w:rPr>
        <w:t>веб-застосунків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F75E94" w:rsidRDefault="00F75E94"/>
    <w:sectPr w:rsidR="00F75E94" w:rsidSect="000A42C1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6C" w:rsidRDefault="0009686C" w:rsidP="000A42C1">
      <w:pPr>
        <w:spacing w:after="0" w:line="240" w:lineRule="auto"/>
      </w:pPr>
      <w:r>
        <w:separator/>
      </w:r>
    </w:p>
  </w:endnote>
  <w:endnote w:type="continuationSeparator" w:id="0">
    <w:p w:rsidR="0009686C" w:rsidRDefault="0009686C" w:rsidP="000A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6C" w:rsidRDefault="0009686C" w:rsidP="000A42C1">
      <w:pPr>
        <w:spacing w:after="0" w:line="240" w:lineRule="auto"/>
      </w:pPr>
      <w:r>
        <w:separator/>
      </w:r>
    </w:p>
  </w:footnote>
  <w:footnote w:type="continuationSeparator" w:id="0">
    <w:p w:rsidR="0009686C" w:rsidRDefault="0009686C" w:rsidP="000A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7952629"/>
      <w:docPartObj>
        <w:docPartGallery w:val="Page Numbers (Top of Page)"/>
        <w:docPartUnique/>
      </w:docPartObj>
    </w:sdtPr>
    <w:sdtEndPr/>
    <w:sdtContent>
      <w:p w:rsidR="000A42C1" w:rsidRDefault="000A42C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F6E" w:rsidRPr="00117F6E">
          <w:rPr>
            <w:noProof/>
            <w:lang w:val="ru-RU"/>
          </w:rPr>
          <w:t>5</w:t>
        </w:r>
        <w:r>
          <w:fldChar w:fldCharType="end"/>
        </w:r>
      </w:p>
    </w:sdtContent>
  </w:sdt>
  <w:p w:rsidR="000A42C1" w:rsidRDefault="000A42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26"/>
    <w:rsid w:val="00073800"/>
    <w:rsid w:val="0009686C"/>
    <w:rsid w:val="000A42C1"/>
    <w:rsid w:val="00117F6E"/>
    <w:rsid w:val="00140CD9"/>
    <w:rsid w:val="00186FE9"/>
    <w:rsid w:val="00193BF4"/>
    <w:rsid w:val="00222BF4"/>
    <w:rsid w:val="00233923"/>
    <w:rsid w:val="00294E63"/>
    <w:rsid w:val="002D2B7A"/>
    <w:rsid w:val="003C5DC5"/>
    <w:rsid w:val="003F56DD"/>
    <w:rsid w:val="00415D67"/>
    <w:rsid w:val="0056478B"/>
    <w:rsid w:val="005B74D1"/>
    <w:rsid w:val="00655E87"/>
    <w:rsid w:val="006E7A68"/>
    <w:rsid w:val="00771D17"/>
    <w:rsid w:val="007C3180"/>
    <w:rsid w:val="007E6172"/>
    <w:rsid w:val="007F29A4"/>
    <w:rsid w:val="00982EF9"/>
    <w:rsid w:val="009E36DF"/>
    <w:rsid w:val="00A2364F"/>
    <w:rsid w:val="00BA3051"/>
    <w:rsid w:val="00BF523C"/>
    <w:rsid w:val="00C20107"/>
    <w:rsid w:val="00CD0CAE"/>
    <w:rsid w:val="00D63DBE"/>
    <w:rsid w:val="00DA0AA2"/>
    <w:rsid w:val="00DC2555"/>
    <w:rsid w:val="00E323FC"/>
    <w:rsid w:val="00E97126"/>
    <w:rsid w:val="00EF56F5"/>
    <w:rsid w:val="00F75E94"/>
    <w:rsid w:val="00F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2C1"/>
    <w:rPr>
      <w:lang w:val="uk-UA"/>
    </w:rPr>
  </w:style>
  <w:style w:type="paragraph" w:styleId="a5">
    <w:name w:val="footer"/>
    <w:basedOn w:val="a"/>
    <w:link w:val="a6"/>
    <w:uiPriority w:val="99"/>
    <w:unhideWhenUsed/>
    <w:rsid w:val="000A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2C1"/>
    <w:rPr>
      <w:lang w:val="uk-UA"/>
    </w:rPr>
  </w:style>
  <w:style w:type="paragraph" w:styleId="a7">
    <w:name w:val="caption"/>
    <w:basedOn w:val="a"/>
    <w:next w:val="a"/>
    <w:uiPriority w:val="35"/>
    <w:unhideWhenUsed/>
    <w:qFormat/>
    <w:rsid w:val="00C20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3F56D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8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6FE9"/>
    <w:rPr>
      <w:rFonts w:ascii="Tahoma" w:hAnsi="Tahoma" w:cs="Tahoma"/>
      <w:sz w:val="16"/>
      <w:szCs w:val="16"/>
      <w:lang w:val="uk-UA"/>
    </w:rPr>
  </w:style>
  <w:style w:type="paragraph" w:styleId="ab">
    <w:name w:val="Subtitle"/>
    <w:basedOn w:val="a"/>
    <w:next w:val="a"/>
    <w:link w:val="ac"/>
    <w:uiPriority w:val="11"/>
    <w:qFormat/>
    <w:rsid w:val="009E36D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E36D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2C1"/>
    <w:rPr>
      <w:lang w:val="uk-UA"/>
    </w:rPr>
  </w:style>
  <w:style w:type="paragraph" w:styleId="a5">
    <w:name w:val="footer"/>
    <w:basedOn w:val="a"/>
    <w:link w:val="a6"/>
    <w:uiPriority w:val="99"/>
    <w:unhideWhenUsed/>
    <w:rsid w:val="000A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2C1"/>
    <w:rPr>
      <w:lang w:val="uk-UA"/>
    </w:rPr>
  </w:style>
  <w:style w:type="paragraph" w:styleId="a7">
    <w:name w:val="caption"/>
    <w:basedOn w:val="a"/>
    <w:next w:val="a"/>
    <w:uiPriority w:val="35"/>
    <w:unhideWhenUsed/>
    <w:qFormat/>
    <w:rsid w:val="00C20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3F56D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8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6FE9"/>
    <w:rPr>
      <w:rFonts w:ascii="Tahoma" w:hAnsi="Tahoma" w:cs="Tahoma"/>
      <w:sz w:val="16"/>
      <w:szCs w:val="16"/>
      <w:lang w:val="uk-UA"/>
    </w:rPr>
  </w:style>
  <w:style w:type="paragraph" w:styleId="ab">
    <w:name w:val="Subtitle"/>
    <w:basedOn w:val="a"/>
    <w:next w:val="a"/>
    <w:link w:val="ac"/>
    <w:uiPriority w:val="11"/>
    <w:qFormat/>
    <w:rsid w:val="009E36D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E36D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prom.u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rom.ua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5;&#1086;&#1083;&#1100;&#1079;&#1086;&#1074;&#1072;&#1090;&#1077;&#1083;&#1100;&#1089;&#1082;&#1080;&#1077;%20&#1096;&#1072;&#1073;&#1083;&#1086;&#1085;&#1099;%20Office\&#1058;&#1080;&#1090;&#1091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</Template>
  <TotalTime>5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5</cp:revision>
  <dcterms:created xsi:type="dcterms:W3CDTF">2019-02-27T17:16:00Z</dcterms:created>
  <dcterms:modified xsi:type="dcterms:W3CDTF">2019-02-27T19:40:00Z</dcterms:modified>
</cp:coreProperties>
</file>